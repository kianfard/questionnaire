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0AE15" w14:textId="77777777" w:rsidR="0047383B" w:rsidRPr="00972740" w:rsidRDefault="0047383B" w:rsidP="0047383B">
      <w:pPr>
        <w:spacing w:after="0" w:line="240" w:lineRule="auto"/>
        <w:jc w:val="both"/>
        <w:rPr>
          <w:rFonts w:ascii="Cambria" w:hAnsi="Cambria" w:cstheme="majorBidi"/>
          <w:color w:val="000000" w:themeColor="text1"/>
          <w:sz w:val="20"/>
          <w:szCs w:val="20"/>
        </w:rPr>
      </w:pPr>
      <w:bookmarkStart w:id="0" w:name="_GoBack"/>
      <w:r w:rsidRPr="00972740">
        <w:rPr>
          <w:rFonts w:ascii="Cambria" w:eastAsiaTheme="majorEastAsia" w:hAnsi="Cambria" w:cs="B Lotus"/>
          <w:caps/>
          <w:noProof/>
          <w:color w:val="000000" w:themeColor="text1"/>
          <w:spacing w:val="20"/>
          <w:sz w:val="20"/>
          <w:szCs w:val="20"/>
          <w:rtl/>
        </w:rPr>
        <w:drawing>
          <wp:inline distT="0" distB="0" distL="0" distR="0" wp14:anchorId="5DC41370" wp14:editId="5CB9E690">
            <wp:extent cx="5384042" cy="6342802"/>
            <wp:effectExtent l="0" t="0" r="7620" b="1270"/>
            <wp:docPr id="257" name="Picture 257" descr="F:\کیانفرد\استاندارد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کیانفرد\استاندارد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" r="34794" b="4150"/>
                    <a:stretch/>
                  </pic:blipFill>
                  <pic:spPr bwMode="auto">
                    <a:xfrm>
                      <a:off x="0" y="0"/>
                      <a:ext cx="5508633" cy="648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7533278" w14:textId="77777777" w:rsidR="0047383B" w:rsidRPr="00972740" w:rsidRDefault="0047383B" w:rsidP="0047383B">
      <w:pPr>
        <w:tabs>
          <w:tab w:val="left" w:pos="6228"/>
        </w:tabs>
        <w:spacing w:after="0" w:line="240" w:lineRule="auto"/>
        <w:jc w:val="both"/>
        <w:rPr>
          <w:rFonts w:ascii="Cambria" w:hAnsi="Cambria" w:cstheme="majorBidi"/>
          <w:color w:val="000000" w:themeColor="text1"/>
          <w:sz w:val="20"/>
          <w:szCs w:val="20"/>
        </w:rPr>
      </w:pPr>
      <w:r w:rsidRPr="00972740">
        <w:rPr>
          <w:rFonts w:ascii="Cambria" w:hAnsi="Cambria" w:cstheme="majorBidi"/>
          <w:b/>
          <w:bCs/>
          <w:color w:val="000000" w:themeColor="text1"/>
          <w:sz w:val="20"/>
          <w:szCs w:val="20"/>
        </w:rPr>
        <w:t>Figure 1.</w:t>
      </w:r>
      <w:r w:rsidRPr="00972740">
        <w:rPr>
          <w:rFonts w:ascii="Cambria" w:hAnsi="Cambria" w:cstheme="majorBidi"/>
          <w:color w:val="000000" w:themeColor="text1"/>
          <w:sz w:val="20"/>
          <w:szCs w:val="20"/>
        </w:rPr>
        <w:t xml:space="preserve"> </w:t>
      </w:r>
      <w:r w:rsidRPr="00972740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Pr="00972740">
        <w:rPr>
          <w:rFonts w:ascii="Cambria" w:hAnsi="Cambria" w:cstheme="majorBidi"/>
          <w:color w:val="000000" w:themeColor="text1"/>
          <w:sz w:val="20"/>
          <w:szCs w:val="20"/>
        </w:rPr>
        <w:t>Standard estimation model based on binary correlation coefficients of questionnaire structures</w:t>
      </w:r>
      <w:r w:rsidRPr="00972740">
        <w:rPr>
          <w:rFonts w:ascii="Cambria" w:hAnsi="Cambria" w:cstheme="majorBidi"/>
          <w:b/>
          <w:bCs/>
          <w:color w:val="000000" w:themeColor="text1"/>
          <w:sz w:val="20"/>
          <w:szCs w:val="20"/>
        </w:rPr>
        <w:t xml:space="preserve"> </w:t>
      </w:r>
    </w:p>
    <w:p w14:paraId="62CF0DFC" w14:textId="77777777" w:rsidR="0047383B" w:rsidRDefault="0047383B" w:rsidP="00C06AB5">
      <w:pPr>
        <w:spacing w:after="0" w:line="240" w:lineRule="auto"/>
        <w:jc w:val="both"/>
        <w:rPr>
          <w:rFonts w:ascii="Cambria" w:hAnsi="Cambria" w:cstheme="majorBidi"/>
          <w:color w:val="000000" w:themeColor="text1"/>
        </w:rPr>
      </w:pPr>
    </w:p>
    <w:p w14:paraId="6F5FE3A7" w14:textId="151B305B" w:rsidR="008C2C6E" w:rsidRPr="00012E05" w:rsidRDefault="008C2C6E" w:rsidP="00B67B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ajorBidi"/>
          <w:color w:val="000000" w:themeColor="text1"/>
        </w:rPr>
      </w:pPr>
    </w:p>
    <w:sectPr w:rsidR="008C2C6E" w:rsidRPr="00012E05" w:rsidSect="00012E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1701" w:right="1701" w:bottom="1701" w:left="170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F2B0A" w14:textId="77777777" w:rsidR="00E628B2" w:rsidRDefault="00E628B2">
      <w:pPr>
        <w:spacing w:after="0" w:line="240" w:lineRule="auto"/>
      </w:pPr>
      <w:r>
        <w:separator/>
      </w:r>
    </w:p>
  </w:endnote>
  <w:endnote w:type="continuationSeparator" w:id="0">
    <w:p w14:paraId="29DE9144" w14:textId="77777777" w:rsidR="00E628B2" w:rsidRDefault="00E6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pitoliumNews-Regular">
    <w:altName w:val="Times New Roman"/>
    <w:panose1 w:val="00000000000000000000"/>
    <w:charset w:val="00"/>
    <w:family w:val="roman"/>
    <w:notTrueType/>
    <w:pitch w:val="default"/>
  </w:font>
  <w:font w:name="CapitoliumNews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8BF8F" w14:textId="77777777" w:rsidR="008E38EC" w:rsidRDefault="008E38EC">
    <w:pPr>
      <w:spacing w:after="0" w:line="240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1128</w:t>
    </w:r>
    <w:r>
      <w:fldChar w:fldCharType="end"/>
    </w:r>
    <w:r>
      <w:t xml:space="preserve"> </w:t>
    </w:r>
    <w:r>
      <w:rPr>
        <w:rFonts w:ascii="Arial" w:eastAsia="Arial" w:hAnsi="Arial"/>
        <w:sz w:val="16"/>
      </w:rPr>
      <w:t xml:space="preserve">Official Journal of the American College of Sports Medicine http://www.acsm-msse.org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1BBF9" w14:textId="77777777" w:rsidR="008E38EC" w:rsidRDefault="008E38EC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29916" w14:textId="77777777" w:rsidR="008E38EC" w:rsidRDefault="008E38EC">
    <w:pPr>
      <w:spacing w:after="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B03D7" w14:textId="77777777" w:rsidR="00E628B2" w:rsidRDefault="00E628B2" w:rsidP="00C2607D">
      <w:pPr>
        <w:spacing w:after="0" w:line="240" w:lineRule="auto"/>
      </w:pPr>
      <w:r>
        <w:separator/>
      </w:r>
    </w:p>
  </w:footnote>
  <w:footnote w:type="continuationSeparator" w:id="0">
    <w:p w14:paraId="26D4530A" w14:textId="77777777" w:rsidR="00E628B2" w:rsidRDefault="00E628B2" w:rsidP="00C26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82921" w14:textId="77777777" w:rsidR="008E38EC" w:rsidRDefault="008E38EC">
    <w:pPr>
      <w:spacing w:after="0" w:line="276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2BC99" w14:textId="77777777" w:rsidR="008E38EC" w:rsidRDefault="008E38EC">
    <w:pPr>
      <w:spacing w:after="0" w:line="276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CCACC" w14:textId="77777777" w:rsidR="008E38EC" w:rsidRDefault="008E38EC">
    <w:pPr>
      <w:spacing w:after="0"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4DD"/>
    <w:multiLevelType w:val="hybridMultilevel"/>
    <w:tmpl w:val="D9867674"/>
    <w:lvl w:ilvl="0" w:tplc="5E823852">
      <w:start w:val="20"/>
      <w:numFmt w:val="decimal"/>
      <w:lvlText w:val="%1."/>
      <w:lvlJc w:val="left"/>
      <w:pPr>
        <w:ind w:left="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EA4283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645211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78A4AD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96A835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703656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CEE274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5D3C36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397EF3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534CC"/>
    <w:multiLevelType w:val="multilevel"/>
    <w:tmpl w:val="6B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E22C0"/>
    <w:multiLevelType w:val="multilevel"/>
    <w:tmpl w:val="CB52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11D9C"/>
    <w:multiLevelType w:val="hybridMultilevel"/>
    <w:tmpl w:val="A6FA6042"/>
    <w:lvl w:ilvl="0" w:tplc="2910D6E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/>
        <w:sz w:val="24"/>
      </w:rPr>
    </w:lvl>
    <w:lvl w:ilvl="1" w:tplc="0BBEC6EC" w:tentative="1">
      <w:start w:val="1"/>
      <w:numFmt w:val="lowerLetter"/>
      <w:lvlText w:val="%2."/>
      <w:lvlJc w:val="left"/>
      <w:pPr>
        <w:ind w:left="1440" w:hanging="360"/>
      </w:pPr>
    </w:lvl>
    <w:lvl w:ilvl="2" w:tplc="09AEA152" w:tentative="1">
      <w:start w:val="1"/>
      <w:numFmt w:val="lowerRoman"/>
      <w:lvlText w:val="%3."/>
      <w:lvlJc w:val="right"/>
      <w:pPr>
        <w:ind w:left="2160" w:hanging="180"/>
      </w:pPr>
    </w:lvl>
    <w:lvl w:ilvl="3" w:tplc="593A8436" w:tentative="1">
      <w:start w:val="1"/>
      <w:numFmt w:val="decimal"/>
      <w:lvlText w:val="%4."/>
      <w:lvlJc w:val="left"/>
      <w:pPr>
        <w:ind w:left="2880" w:hanging="360"/>
      </w:pPr>
    </w:lvl>
    <w:lvl w:ilvl="4" w:tplc="81483F76" w:tentative="1">
      <w:start w:val="1"/>
      <w:numFmt w:val="lowerLetter"/>
      <w:lvlText w:val="%5."/>
      <w:lvlJc w:val="left"/>
      <w:pPr>
        <w:ind w:left="3600" w:hanging="360"/>
      </w:pPr>
    </w:lvl>
    <w:lvl w:ilvl="5" w:tplc="07B4EDBA" w:tentative="1">
      <w:start w:val="1"/>
      <w:numFmt w:val="lowerRoman"/>
      <w:lvlText w:val="%6."/>
      <w:lvlJc w:val="right"/>
      <w:pPr>
        <w:ind w:left="4320" w:hanging="180"/>
      </w:pPr>
    </w:lvl>
    <w:lvl w:ilvl="6" w:tplc="AE6E6786" w:tentative="1">
      <w:start w:val="1"/>
      <w:numFmt w:val="decimal"/>
      <w:lvlText w:val="%7."/>
      <w:lvlJc w:val="left"/>
      <w:pPr>
        <w:ind w:left="5040" w:hanging="360"/>
      </w:pPr>
    </w:lvl>
    <w:lvl w:ilvl="7" w:tplc="0F8495EC" w:tentative="1">
      <w:start w:val="1"/>
      <w:numFmt w:val="lowerLetter"/>
      <w:lvlText w:val="%8."/>
      <w:lvlJc w:val="left"/>
      <w:pPr>
        <w:ind w:left="5760" w:hanging="360"/>
      </w:pPr>
    </w:lvl>
    <w:lvl w:ilvl="8" w:tplc="0B3C7B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A405D"/>
    <w:multiLevelType w:val="hybridMultilevel"/>
    <w:tmpl w:val="FAAA044E"/>
    <w:lvl w:ilvl="0" w:tplc="3118D6F0">
      <w:start w:val="18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2D92BE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538A5C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6C7AE8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AB8809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B1B2AA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1DBE58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6A70B3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A61CFB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003B02"/>
    <w:multiLevelType w:val="hybridMultilevel"/>
    <w:tmpl w:val="5386C44A"/>
    <w:lvl w:ilvl="0" w:tplc="6048099C">
      <w:start w:val="2"/>
      <w:numFmt w:val="decimal"/>
      <w:lvlText w:val="%1.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D1A8D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CCAB4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5B675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04CA5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D224B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722C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A7A91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C2A71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615E68"/>
    <w:multiLevelType w:val="hybridMultilevel"/>
    <w:tmpl w:val="260AD216"/>
    <w:lvl w:ilvl="0" w:tplc="4FEEEA02">
      <w:start w:val="1"/>
      <w:numFmt w:val="decimal"/>
      <w:lvlText w:val="%1.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63EBD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56017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AA7AB8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B2FCD9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AF327D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1E90CA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95A091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DB284B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9B72E1"/>
    <w:multiLevelType w:val="hybridMultilevel"/>
    <w:tmpl w:val="F916661A"/>
    <w:lvl w:ilvl="0" w:tplc="0CBCE90A">
      <w:start w:val="8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AB30E2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474457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560216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94840A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88E40D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11C404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558675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1DC43E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1660BE"/>
    <w:multiLevelType w:val="hybridMultilevel"/>
    <w:tmpl w:val="88BAC4BC"/>
    <w:lvl w:ilvl="0" w:tplc="75ACB5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D90DD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8A57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678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45E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80FA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E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A96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16AF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D308E"/>
    <w:multiLevelType w:val="hybridMultilevel"/>
    <w:tmpl w:val="D5EC3652"/>
    <w:lvl w:ilvl="0" w:tplc="5D620C84">
      <w:start w:val="14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8F2C1A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D75ECB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4CC238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B50282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7DE2ED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59BE4B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03C01D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871EFD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02153C"/>
    <w:multiLevelType w:val="hybridMultilevel"/>
    <w:tmpl w:val="F76A4178"/>
    <w:lvl w:ilvl="0" w:tplc="40AC8CE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C600EF4" w:tentative="1">
      <w:start w:val="1"/>
      <w:numFmt w:val="lowerLetter"/>
      <w:lvlText w:val="%2."/>
      <w:lvlJc w:val="left"/>
      <w:pPr>
        <w:ind w:left="1440" w:hanging="360"/>
      </w:pPr>
    </w:lvl>
    <w:lvl w:ilvl="2" w:tplc="FD0C5012" w:tentative="1">
      <w:start w:val="1"/>
      <w:numFmt w:val="lowerRoman"/>
      <w:lvlText w:val="%3."/>
      <w:lvlJc w:val="right"/>
      <w:pPr>
        <w:ind w:left="2160" w:hanging="180"/>
      </w:pPr>
    </w:lvl>
    <w:lvl w:ilvl="3" w:tplc="142E7216" w:tentative="1">
      <w:start w:val="1"/>
      <w:numFmt w:val="decimal"/>
      <w:lvlText w:val="%4."/>
      <w:lvlJc w:val="left"/>
      <w:pPr>
        <w:ind w:left="2880" w:hanging="360"/>
      </w:pPr>
    </w:lvl>
    <w:lvl w:ilvl="4" w:tplc="15F6EF30" w:tentative="1">
      <w:start w:val="1"/>
      <w:numFmt w:val="lowerLetter"/>
      <w:lvlText w:val="%5."/>
      <w:lvlJc w:val="left"/>
      <w:pPr>
        <w:ind w:left="3600" w:hanging="360"/>
      </w:pPr>
    </w:lvl>
    <w:lvl w:ilvl="5" w:tplc="CED2FCEE" w:tentative="1">
      <w:start w:val="1"/>
      <w:numFmt w:val="lowerRoman"/>
      <w:lvlText w:val="%6."/>
      <w:lvlJc w:val="right"/>
      <w:pPr>
        <w:ind w:left="4320" w:hanging="180"/>
      </w:pPr>
    </w:lvl>
    <w:lvl w:ilvl="6" w:tplc="E06E6856" w:tentative="1">
      <w:start w:val="1"/>
      <w:numFmt w:val="decimal"/>
      <w:lvlText w:val="%7."/>
      <w:lvlJc w:val="left"/>
      <w:pPr>
        <w:ind w:left="5040" w:hanging="360"/>
      </w:pPr>
    </w:lvl>
    <w:lvl w:ilvl="7" w:tplc="0C64B322" w:tentative="1">
      <w:start w:val="1"/>
      <w:numFmt w:val="lowerLetter"/>
      <w:lvlText w:val="%8."/>
      <w:lvlJc w:val="left"/>
      <w:pPr>
        <w:ind w:left="5760" w:hanging="360"/>
      </w:pPr>
    </w:lvl>
    <w:lvl w:ilvl="8" w:tplc="A63A90D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hideSpellingErrors/>
  <w:hideGrammaticalErrors/>
  <w:proofState w:spelling="clean"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NTcxMjQyMjA1MjBW0lEKTi0uzszPAykwNK0FAN2IcnQtAAAA"/>
  </w:docVars>
  <w:rsids>
    <w:rsidRoot w:val="00347470"/>
    <w:rsid w:val="0000038F"/>
    <w:rsid w:val="000007B6"/>
    <w:rsid w:val="000008D7"/>
    <w:rsid w:val="0000165D"/>
    <w:rsid w:val="00001C40"/>
    <w:rsid w:val="00001C76"/>
    <w:rsid w:val="00002B4D"/>
    <w:rsid w:val="00002E8A"/>
    <w:rsid w:val="00003BB4"/>
    <w:rsid w:val="00004B58"/>
    <w:rsid w:val="00005185"/>
    <w:rsid w:val="00005329"/>
    <w:rsid w:val="00005344"/>
    <w:rsid w:val="00005BED"/>
    <w:rsid w:val="0000684F"/>
    <w:rsid w:val="00006C3C"/>
    <w:rsid w:val="00006DC5"/>
    <w:rsid w:val="00007C91"/>
    <w:rsid w:val="000102E2"/>
    <w:rsid w:val="00010930"/>
    <w:rsid w:val="000112D6"/>
    <w:rsid w:val="000115D0"/>
    <w:rsid w:val="000119BE"/>
    <w:rsid w:val="000119E7"/>
    <w:rsid w:val="00011DFF"/>
    <w:rsid w:val="00012518"/>
    <w:rsid w:val="000127BA"/>
    <w:rsid w:val="00012B29"/>
    <w:rsid w:val="00012E05"/>
    <w:rsid w:val="000133BD"/>
    <w:rsid w:val="00014D95"/>
    <w:rsid w:val="00014E03"/>
    <w:rsid w:val="00014E39"/>
    <w:rsid w:val="00014F37"/>
    <w:rsid w:val="000169D3"/>
    <w:rsid w:val="000171CB"/>
    <w:rsid w:val="000172B9"/>
    <w:rsid w:val="000179B4"/>
    <w:rsid w:val="000203E4"/>
    <w:rsid w:val="00020C7D"/>
    <w:rsid w:val="00020CF9"/>
    <w:rsid w:val="00021311"/>
    <w:rsid w:val="00022B87"/>
    <w:rsid w:val="000234E5"/>
    <w:rsid w:val="00023C26"/>
    <w:rsid w:val="0002425F"/>
    <w:rsid w:val="000247D2"/>
    <w:rsid w:val="000258EA"/>
    <w:rsid w:val="00025A14"/>
    <w:rsid w:val="00025D9F"/>
    <w:rsid w:val="00025F9A"/>
    <w:rsid w:val="00025FEF"/>
    <w:rsid w:val="0002681A"/>
    <w:rsid w:val="00026CF5"/>
    <w:rsid w:val="00027438"/>
    <w:rsid w:val="00027CA2"/>
    <w:rsid w:val="000311A7"/>
    <w:rsid w:val="000314E0"/>
    <w:rsid w:val="00031D08"/>
    <w:rsid w:val="00031D09"/>
    <w:rsid w:val="000327A2"/>
    <w:rsid w:val="000327B4"/>
    <w:rsid w:val="000331D7"/>
    <w:rsid w:val="00033529"/>
    <w:rsid w:val="00033ABB"/>
    <w:rsid w:val="00033D47"/>
    <w:rsid w:val="000343DE"/>
    <w:rsid w:val="00034605"/>
    <w:rsid w:val="00034855"/>
    <w:rsid w:val="00034A04"/>
    <w:rsid w:val="00034D2C"/>
    <w:rsid w:val="00035174"/>
    <w:rsid w:val="000362FD"/>
    <w:rsid w:val="0003653F"/>
    <w:rsid w:val="000365EE"/>
    <w:rsid w:val="00036EA2"/>
    <w:rsid w:val="00037114"/>
    <w:rsid w:val="000374B5"/>
    <w:rsid w:val="00037EF2"/>
    <w:rsid w:val="00040AD1"/>
    <w:rsid w:val="00040C83"/>
    <w:rsid w:val="0004135D"/>
    <w:rsid w:val="00041E97"/>
    <w:rsid w:val="00042187"/>
    <w:rsid w:val="00042E79"/>
    <w:rsid w:val="000434C6"/>
    <w:rsid w:val="00043BE3"/>
    <w:rsid w:val="00044102"/>
    <w:rsid w:val="00045726"/>
    <w:rsid w:val="00045A8D"/>
    <w:rsid w:val="000460A1"/>
    <w:rsid w:val="00046D49"/>
    <w:rsid w:val="00047BFA"/>
    <w:rsid w:val="00047E34"/>
    <w:rsid w:val="000504EC"/>
    <w:rsid w:val="000508D8"/>
    <w:rsid w:val="000512E4"/>
    <w:rsid w:val="000513BC"/>
    <w:rsid w:val="00051731"/>
    <w:rsid w:val="00051945"/>
    <w:rsid w:val="0005232C"/>
    <w:rsid w:val="00052760"/>
    <w:rsid w:val="000534FA"/>
    <w:rsid w:val="00053C38"/>
    <w:rsid w:val="00053EDD"/>
    <w:rsid w:val="000540FC"/>
    <w:rsid w:val="00055709"/>
    <w:rsid w:val="000569F3"/>
    <w:rsid w:val="00056C98"/>
    <w:rsid w:val="000604B8"/>
    <w:rsid w:val="00061470"/>
    <w:rsid w:val="0006162E"/>
    <w:rsid w:val="00062826"/>
    <w:rsid w:val="00062C30"/>
    <w:rsid w:val="00063474"/>
    <w:rsid w:val="00064155"/>
    <w:rsid w:val="0006419C"/>
    <w:rsid w:val="0006430B"/>
    <w:rsid w:val="00064496"/>
    <w:rsid w:val="00064C30"/>
    <w:rsid w:val="000652BA"/>
    <w:rsid w:val="000655A8"/>
    <w:rsid w:val="00065B20"/>
    <w:rsid w:val="00065B53"/>
    <w:rsid w:val="00065D7D"/>
    <w:rsid w:val="00065E2C"/>
    <w:rsid w:val="00065EF5"/>
    <w:rsid w:val="00067272"/>
    <w:rsid w:val="00067288"/>
    <w:rsid w:val="000674FB"/>
    <w:rsid w:val="00067518"/>
    <w:rsid w:val="00070563"/>
    <w:rsid w:val="00070B87"/>
    <w:rsid w:val="00071A69"/>
    <w:rsid w:val="00071E3B"/>
    <w:rsid w:val="00072855"/>
    <w:rsid w:val="000728A5"/>
    <w:rsid w:val="00073C96"/>
    <w:rsid w:val="00074848"/>
    <w:rsid w:val="00074A37"/>
    <w:rsid w:val="00074B82"/>
    <w:rsid w:val="0007625F"/>
    <w:rsid w:val="00076B55"/>
    <w:rsid w:val="00077565"/>
    <w:rsid w:val="000800FB"/>
    <w:rsid w:val="000802A6"/>
    <w:rsid w:val="00080786"/>
    <w:rsid w:val="000818A5"/>
    <w:rsid w:val="0008193B"/>
    <w:rsid w:val="00082BF7"/>
    <w:rsid w:val="00082D64"/>
    <w:rsid w:val="00083353"/>
    <w:rsid w:val="0008489D"/>
    <w:rsid w:val="000852BA"/>
    <w:rsid w:val="00085DF9"/>
    <w:rsid w:val="00085F92"/>
    <w:rsid w:val="00086C82"/>
    <w:rsid w:val="000876E7"/>
    <w:rsid w:val="00087958"/>
    <w:rsid w:val="00087989"/>
    <w:rsid w:val="000879C1"/>
    <w:rsid w:val="00087B80"/>
    <w:rsid w:val="000901C1"/>
    <w:rsid w:val="0009069B"/>
    <w:rsid w:val="00091ADA"/>
    <w:rsid w:val="000927B0"/>
    <w:rsid w:val="00092915"/>
    <w:rsid w:val="00092E2E"/>
    <w:rsid w:val="00093E7B"/>
    <w:rsid w:val="00094527"/>
    <w:rsid w:val="00094880"/>
    <w:rsid w:val="00094ADB"/>
    <w:rsid w:val="0009504D"/>
    <w:rsid w:val="000950A2"/>
    <w:rsid w:val="000951CF"/>
    <w:rsid w:val="000953C4"/>
    <w:rsid w:val="00095457"/>
    <w:rsid w:val="0009729C"/>
    <w:rsid w:val="000A0481"/>
    <w:rsid w:val="000A05C9"/>
    <w:rsid w:val="000A07AC"/>
    <w:rsid w:val="000A0F00"/>
    <w:rsid w:val="000A0F8E"/>
    <w:rsid w:val="000A1AF1"/>
    <w:rsid w:val="000A1DB7"/>
    <w:rsid w:val="000A20BB"/>
    <w:rsid w:val="000A2361"/>
    <w:rsid w:val="000A286F"/>
    <w:rsid w:val="000A2C58"/>
    <w:rsid w:val="000A2E9B"/>
    <w:rsid w:val="000A310C"/>
    <w:rsid w:val="000A3C77"/>
    <w:rsid w:val="000A3CC0"/>
    <w:rsid w:val="000A3D21"/>
    <w:rsid w:val="000A4C12"/>
    <w:rsid w:val="000A4F96"/>
    <w:rsid w:val="000A5064"/>
    <w:rsid w:val="000A5DF1"/>
    <w:rsid w:val="000A6274"/>
    <w:rsid w:val="000A62ED"/>
    <w:rsid w:val="000A6FC7"/>
    <w:rsid w:val="000A7CFF"/>
    <w:rsid w:val="000B02F2"/>
    <w:rsid w:val="000B0999"/>
    <w:rsid w:val="000B0BE2"/>
    <w:rsid w:val="000B0F31"/>
    <w:rsid w:val="000B167C"/>
    <w:rsid w:val="000B1992"/>
    <w:rsid w:val="000B1A0F"/>
    <w:rsid w:val="000B1DC2"/>
    <w:rsid w:val="000B24BE"/>
    <w:rsid w:val="000B277D"/>
    <w:rsid w:val="000B280A"/>
    <w:rsid w:val="000B2DFA"/>
    <w:rsid w:val="000B2FAF"/>
    <w:rsid w:val="000B3447"/>
    <w:rsid w:val="000B3787"/>
    <w:rsid w:val="000B3A54"/>
    <w:rsid w:val="000B4308"/>
    <w:rsid w:val="000B433C"/>
    <w:rsid w:val="000B4973"/>
    <w:rsid w:val="000B4A9D"/>
    <w:rsid w:val="000B4CA9"/>
    <w:rsid w:val="000B4E06"/>
    <w:rsid w:val="000B50FE"/>
    <w:rsid w:val="000B5710"/>
    <w:rsid w:val="000B57D9"/>
    <w:rsid w:val="000B5A42"/>
    <w:rsid w:val="000B6930"/>
    <w:rsid w:val="000B7159"/>
    <w:rsid w:val="000B71EA"/>
    <w:rsid w:val="000B74EF"/>
    <w:rsid w:val="000B759C"/>
    <w:rsid w:val="000B7612"/>
    <w:rsid w:val="000B775C"/>
    <w:rsid w:val="000B795C"/>
    <w:rsid w:val="000B7C91"/>
    <w:rsid w:val="000C0CD2"/>
    <w:rsid w:val="000C1D07"/>
    <w:rsid w:val="000C1D71"/>
    <w:rsid w:val="000C287F"/>
    <w:rsid w:val="000C3778"/>
    <w:rsid w:val="000C3C42"/>
    <w:rsid w:val="000C497A"/>
    <w:rsid w:val="000C52CD"/>
    <w:rsid w:val="000C5C67"/>
    <w:rsid w:val="000C6D78"/>
    <w:rsid w:val="000C700A"/>
    <w:rsid w:val="000C7540"/>
    <w:rsid w:val="000C7A47"/>
    <w:rsid w:val="000D013A"/>
    <w:rsid w:val="000D156A"/>
    <w:rsid w:val="000D18CB"/>
    <w:rsid w:val="000D2B58"/>
    <w:rsid w:val="000D2D6D"/>
    <w:rsid w:val="000D2E14"/>
    <w:rsid w:val="000D3F74"/>
    <w:rsid w:val="000D43C3"/>
    <w:rsid w:val="000D4D50"/>
    <w:rsid w:val="000D4E6C"/>
    <w:rsid w:val="000D5A39"/>
    <w:rsid w:val="000D611D"/>
    <w:rsid w:val="000D6B43"/>
    <w:rsid w:val="000D744C"/>
    <w:rsid w:val="000D76E0"/>
    <w:rsid w:val="000D7794"/>
    <w:rsid w:val="000E035C"/>
    <w:rsid w:val="000E07D5"/>
    <w:rsid w:val="000E1B75"/>
    <w:rsid w:val="000E1E06"/>
    <w:rsid w:val="000E3349"/>
    <w:rsid w:val="000E3526"/>
    <w:rsid w:val="000E533D"/>
    <w:rsid w:val="000E5E1F"/>
    <w:rsid w:val="000E6883"/>
    <w:rsid w:val="000E75B2"/>
    <w:rsid w:val="000E7BA9"/>
    <w:rsid w:val="000F0149"/>
    <w:rsid w:val="000F0648"/>
    <w:rsid w:val="000F06C4"/>
    <w:rsid w:val="000F111A"/>
    <w:rsid w:val="000F16AA"/>
    <w:rsid w:val="000F18ED"/>
    <w:rsid w:val="000F1A2F"/>
    <w:rsid w:val="000F2E3F"/>
    <w:rsid w:val="000F3619"/>
    <w:rsid w:val="000F3AFF"/>
    <w:rsid w:val="000F3B85"/>
    <w:rsid w:val="000F45FB"/>
    <w:rsid w:val="000F556B"/>
    <w:rsid w:val="000F5A6E"/>
    <w:rsid w:val="000F64B8"/>
    <w:rsid w:val="000F651C"/>
    <w:rsid w:val="000F690A"/>
    <w:rsid w:val="000F6A33"/>
    <w:rsid w:val="000F7130"/>
    <w:rsid w:val="000F7CB0"/>
    <w:rsid w:val="000F7E2C"/>
    <w:rsid w:val="001016E1"/>
    <w:rsid w:val="0010173D"/>
    <w:rsid w:val="00101EF9"/>
    <w:rsid w:val="00102690"/>
    <w:rsid w:val="00103220"/>
    <w:rsid w:val="001032E9"/>
    <w:rsid w:val="001038C5"/>
    <w:rsid w:val="00103D91"/>
    <w:rsid w:val="001042CA"/>
    <w:rsid w:val="001049C7"/>
    <w:rsid w:val="00104CF0"/>
    <w:rsid w:val="0010564C"/>
    <w:rsid w:val="00105B93"/>
    <w:rsid w:val="00106407"/>
    <w:rsid w:val="0011044F"/>
    <w:rsid w:val="00111367"/>
    <w:rsid w:val="0011156A"/>
    <w:rsid w:val="00112542"/>
    <w:rsid w:val="0011294C"/>
    <w:rsid w:val="00112DFE"/>
    <w:rsid w:val="00113189"/>
    <w:rsid w:val="0011356A"/>
    <w:rsid w:val="0011392A"/>
    <w:rsid w:val="00113D03"/>
    <w:rsid w:val="00114677"/>
    <w:rsid w:val="001147BA"/>
    <w:rsid w:val="00115053"/>
    <w:rsid w:val="00115E6E"/>
    <w:rsid w:val="00115FBD"/>
    <w:rsid w:val="001164DE"/>
    <w:rsid w:val="00116D28"/>
    <w:rsid w:val="00117C78"/>
    <w:rsid w:val="00117D22"/>
    <w:rsid w:val="001201E7"/>
    <w:rsid w:val="0012041D"/>
    <w:rsid w:val="001204F3"/>
    <w:rsid w:val="0012074D"/>
    <w:rsid w:val="00121FBD"/>
    <w:rsid w:val="001221D8"/>
    <w:rsid w:val="0012242D"/>
    <w:rsid w:val="00122784"/>
    <w:rsid w:val="00122FB1"/>
    <w:rsid w:val="001230F8"/>
    <w:rsid w:val="00123BC7"/>
    <w:rsid w:val="00124771"/>
    <w:rsid w:val="00125112"/>
    <w:rsid w:val="001251F1"/>
    <w:rsid w:val="001252D4"/>
    <w:rsid w:val="00125998"/>
    <w:rsid w:val="0012608D"/>
    <w:rsid w:val="001263BF"/>
    <w:rsid w:val="00127105"/>
    <w:rsid w:val="00127610"/>
    <w:rsid w:val="00130A2D"/>
    <w:rsid w:val="00130B82"/>
    <w:rsid w:val="001310FC"/>
    <w:rsid w:val="00131B82"/>
    <w:rsid w:val="001323ED"/>
    <w:rsid w:val="00132548"/>
    <w:rsid w:val="001326FA"/>
    <w:rsid w:val="00132B49"/>
    <w:rsid w:val="00132B5D"/>
    <w:rsid w:val="001332FB"/>
    <w:rsid w:val="0013332B"/>
    <w:rsid w:val="00135DAA"/>
    <w:rsid w:val="001360AE"/>
    <w:rsid w:val="00136139"/>
    <w:rsid w:val="00137120"/>
    <w:rsid w:val="00137C86"/>
    <w:rsid w:val="00140ACE"/>
    <w:rsid w:val="00140D37"/>
    <w:rsid w:val="00141C60"/>
    <w:rsid w:val="00141DAE"/>
    <w:rsid w:val="001421DB"/>
    <w:rsid w:val="001427DF"/>
    <w:rsid w:val="00143AFF"/>
    <w:rsid w:val="00144359"/>
    <w:rsid w:val="0014471B"/>
    <w:rsid w:val="00145736"/>
    <w:rsid w:val="00145E43"/>
    <w:rsid w:val="00146C5F"/>
    <w:rsid w:val="00146FAA"/>
    <w:rsid w:val="001473A5"/>
    <w:rsid w:val="00147DC2"/>
    <w:rsid w:val="00147E25"/>
    <w:rsid w:val="00147E84"/>
    <w:rsid w:val="001511B8"/>
    <w:rsid w:val="00151479"/>
    <w:rsid w:val="00151A79"/>
    <w:rsid w:val="00152AC3"/>
    <w:rsid w:val="00152B3F"/>
    <w:rsid w:val="00152F67"/>
    <w:rsid w:val="00154DCE"/>
    <w:rsid w:val="0015509D"/>
    <w:rsid w:val="0015544C"/>
    <w:rsid w:val="001559D5"/>
    <w:rsid w:val="00155C89"/>
    <w:rsid w:val="00156602"/>
    <w:rsid w:val="00156630"/>
    <w:rsid w:val="00156F64"/>
    <w:rsid w:val="00157748"/>
    <w:rsid w:val="00160292"/>
    <w:rsid w:val="00160853"/>
    <w:rsid w:val="00161118"/>
    <w:rsid w:val="00161324"/>
    <w:rsid w:val="00161F91"/>
    <w:rsid w:val="0016292E"/>
    <w:rsid w:val="00162C7F"/>
    <w:rsid w:val="00162FFD"/>
    <w:rsid w:val="001632F7"/>
    <w:rsid w:val="00163E9D"/>
    <w:rsid w:val="00163EE8"/>
    <w:rsid w:val="0016487E"/>
    <w:rsid w:val="00165634"/>
    <w:rsid w:val="001656F4"/>
    <w:rsid w:val="00165AF7"/>
    <w:rsid w:val="00165FA2"/>
    <w:rsid w:val="0016650F"/>
    <w:rsid w:val="001667C1"/>
    <w:rsid w:val="001668B8"/>
    <w:rsid w:val="001671BD"/>
    <w:rsid w:val="00167223"/>
    <w:rsid w:val="00167902"/>
    <w:rsid w:val="001701AE"/>
    <w:rsid w:val="001704F6"/>
    <w:rsid w:val="00170A85"/>
    <w:rsid w:val="00170F9A"/>
    <w:rsid w:val="0017129E"/>
    <w:rsid w:val="0017158F"/>
    <w:rsid w:val="00171EE7"/>
    <w:rsid w:val="00172296"/>
    <w:rsid w:val="001737F3"/>
    <w:rsid w:val="00173965"/>
    <w:rsid w:val="00173C67"/>
    <w:rsid w:val="00173CFD"/>
    <w:rsid w:val="001745A8"/>
    <w:rsid w:val="0017480D"/>
    <w:rsid w:val="00174B7E"/>
    <w:rsid w:val="00174E86"/>
    <w:rsid w:val="00175C46"/>
    <w:rsid w:val="00176108"/>
    <w:rsid w:val="001768AB"/>
    <w:rsid w:val="00176C97"/>
    <w:rsid w:val="00176F41"/>
    <w:rsid w:val="00177118"/>
    <w:rsid w:val="0017798C"/>
    <w:rsid w:val="001800C8"/>
    <w:rsid w:val="00180104"/>
    <w:rsid w:val="0018036A"/>
    <w:rsid w:val="0018082F"/>
    <w:rsid w:val="00180A16"/>
    <w:rsid w:val="00180BE2"/>
    <w:rsid w:val="00180C5A"/>
    <w:rsid w:val="001813D2"/>
    <w:rsid w:val="00181720"/>
    <w:rsid w:val="00181AD0"/>
    <w:rsid w:val="00181BDB"/>
    <w:rsid w:val="00181EEA"/>
    <w:rsid w:val="001825E4"/>
    <w:rsid w:val="00182D53"/>
    <w:rsid w:val="00182E25"/>
    <w:rsid w:val="00182EF7"/>
    <w:rsid w:val="001830E7"/>
    <w:rsid w:val="001831F6"/>
    <w:rsid w:val="00183DE1"/>
    <w:rsid w:val="00184B14"/>
    <w:rsid w:val="00185BB5"/>
    <w:rsid w:val="00187160"/>
    <w:rsid w:val="0018749E"/>
    <w:rsid w:val="00187694"/>
    <w:rsid w:val="00187D87"/>
    <w:rsid w:val="00190056"/>
    <w:rsid w:val="0019014B"/>
    <w:rsid w:val="00190FE9"/>
    <w:rsid w:val="00191FD7"/>
    <w:rsid w:val="00192216"/>
    <w:rsid w:val="00192270"/>
    <w:rsid w:val="00194C4C"/>
    <w:rsid w:val="00194D06"/>
    <w:rsid w:val="00194E37"/>
    <w:rsid w:val="00194ED2"/>
    <w:rsid w:val="00195FEC"/>
    <w:rsid w:val="001969E8"/>
    <w:rsid w:val="001971B8"/>
    <w:rsid w:val="00197EAB"/>
    <w:rsid w:val="001A0079"/>
    <w:rsid w:val="001A05C1"/>
    <w:rsid w:val="001A11EB"/>
    <w:rsid w:val="001A1CF1"/>
    <w:rsid w:val="001A260A"/>
    <w:rsid w:val="001A2DF6"/>
    <w:rsid w:val="001A3B6D"/>
    <w:rsid w:val="001A4704"/>
    <w:rsid w:val="001A4715"/>
    <w:rsid w:val="001A4D14"/>
    <w:rsid w:val="001A6287"/>
    <w:rsid w:val="001A63CF"/>
    <w:rsid w:val="001A66A7"/>
    <w:rsid w:val="001A68D5"/>
    <w:rsid w:val="001A6984"/>
    <w:rsid w:val="001A702A"/>
    <w:rsid w:val="001A7247"/>
    <w:rsid w:val="001A74D2"/>
    <w:rsid w:val="001A796A"/>
    <w:rsid w:val="001B020C"/>
    <w:rsid w:val="001B048E"/>
    <w:rsid w:val="001B06C9"/>
    <w:rsid w:val="001B1EBF"/>
    <w:rsid w:val="001B22A5"/>
    <w:rsid w:val="001B33C9"/>
    <w:rsid w:val="001B4872"/>
    <w:rsid w:val="001B4AC7"/>
    <w:rsid w:val="001B5E98"/>
    <w:rsid w:val="001B646E"/>
    <w:rsid w:val="001B70A8"/>
    <w:rsid w:val="001C1BE5"/>
    <w:rsid w:val="001C259F"/>
    <w:rsid w:val="001C2C5E"/>
    <w:rsid w:val="001C3B66"/>
    <w:rsid w:val="001C42DD"/>
    <w:rsid w:val="001C43DE"/>
    <w:rsid w:val="001C443A"/>
    <w:rsid w:val="001C4592"/>
    <w:rsid w:val="001C47C4"/>
    <w:rsid w:val="001C49E6"/>
    <w:rsid w:val="001C4AD5"/>
    <w:rsid w:val="001C61FF"/>
    <w:rsid w:val="001C6821"/>
    <w:rsid w:val="001C6C6F"/>
    <w:rsid w:val="001C6D58"/>
    <w:rsid w:val="001D05ED"/>
    <w:rsid w:val="001D0638"/>
    <w:rsid w:val="001D08F0"/>
    <w:rsid w:val="001D0DF0"/>
    <w:rsid w:val="001D12F5"/>
    <w:rsid w:val="001D2161"/>
    <w:rsid w:val="001D21D0"/>
    <w:rsid w:val="001D2C2E"/>
    <w:rsid w:val="001D2FD7"/>
    <w:rsid w:val="001D3288"/>
    <w:rsid w:val="001D3531"/>
    <w:rsid w:val="001D5254"/>
    <w:rsid w:val="001D52EC"/>
    <w:rsid w:val="001D56AA"/>
    <w:rsid w:val="001D57D1"/>
    <w:rsid w:val="001D6BA7"/>
    <w:rsid w:val="001D7733"/>
    <w:rsid w:val="001E0768"/>
    <w:rsid w:val="001E0D57"/>
    <w:rsid w:val="001E0D8D"/>
    <w:rsid w:val="001E14A7"/>
    <w:rsid w:val="001E1F27"/>
    <w:rsid w:val="001E2938"/>
    <w:rsid w:val="001E31EB"/>
    <w:rsid w:val="001E3B7B"/>
    <w:rsid w:val="001E3ED6"/>
    <w:rsid w:val="001E47F9"/>
    <w:rsid w:val="001E4A88"/>
    <w:rsid w:val="001E4DF9"/>
    <w:rsid w:val="001E505C"/>
    <w:rsid w:val="001E528C"/>
    <w:rsid w:val="001E53E6"/>
    <w:rsid w:val="001E6849"/>
    <w:rsid w:val="001E6CE1"/>
    <w:rsid w:val="001E71A7"/>
    <w:rsid w:val="001E7AFE"/>
    <w:rsid w:val="001F022A"/>
    <w:rsid w:val="001F0E3A"/>
    <w:rsid w:val="001F0F66"/>
    <w:rsid w:val="001F1F91"/>
    <w:rsid w:val="001F287D"/>
    <w:rsid w:val="001F2E87"/>
    <w:rsid w:val="001F340B"/>
    <w:rsid w:val="001F3788"/>
    <w:rsid w:val="001F3DBC"/>
    <w:rsid w:val="001F41CC"/>
    <w:rsid w:val="001F41E2"/>
    <w:rsid w:val="001F4232"/>
    <w:rsid w:val="001F5EFF"/>
    <w:rsid w:val="001F5F2B"/>
    <w:rsid w:val="001F623C"/>
    <w:rsid w:val="001F6559"/>
    <w:rsid w:val="001F65AA"/>
    <w:rsid w:val="001F6631"/>
    <w:rsid w:val="001F684D"/>
    <w:rsid w:val="001F6D19"/>
    <w:rsid w:val="001F6EC1"/>
    <w:rsid w:val="001F7A54"/>
    <w:rsid w:val="00200400"/>
    <w:rsid w:val="00200459"/>
    <w:rsid w:val="00201556"/>
    <w:rsid w:val="0020155E"/>
    <w:rsid w:val="002022E9"/>
    <w:rsid w:val="00202D26"/>
    <w:rsid w:val="00203920"/>
    <w:rsid w:val="00204DE8"/>
    <w:rsid w:val="00205014"/>
    <w:rsid w:val="0020684B"/>
    <w:rsid w:val="00206CFB"/>
    <w:rsid w:val="00210596"/>
    <w:rsid w:val="002113A5"/>
    <w:rsid w:val="002130FB"/>
    <w:rsid w:val="002139DE"/>
    <w:rsid w:val="00213FEE"/>
    <w:rsid w:val="00214161"/>
    <w:rsid w:val="002149A4"/>
    <w:rsid w:val="00214B56"/>
    <w:rsid w:val="002152C1"/>
    <w:rsid w:val="00215CB0"/>
    <w:rsid w:val="002160BF"/>
    <w:rsid w:val="00216BB1"/>
    <w:rsid w:val="00216EF8"/>
    <w:rsid w:val="00217BB9"/>
    <w:rsid w:val="00217D1B"/>
    <w:rsid w:val="00217D68"/>
    <w:rsid w:val="00217DC5"/>
    <w:rsid w:val="0022081A"/>
    <w:rsid w:val="002209BE"/>
    <w:rsid w:val="00221472"/>
    <w:rsid w:val="00223049"/>
    <w:rsid w:val="0022355E"/>
    <w:rsid w:val="002235D0"/>
    <w:rsid w:val="002240EB"/>
    <w:rsid w:val="00224443"/>
    <w:rsid w:val="00224E60"/>
    <w:rsid w:val="00225098"/>
    <w:rsid w:val="0022533A"/>
    <w:rsid w:val="00225776"/>
    <w:rsid w:val="00225D08"/>
    <w:rsid w:val="002262FC"/>
    <w:rsid w:val="00226B29"/>
    <w:rsid w:val="00226DF0"/>
    <w:rsid w:val="00227B31"/>
    <w:rsid w:val="00230046"/>
    <w:rsid w:val="002308F2"/>
    <w:rsid w:val="002315FE"/>
    <w:rsid w:val="00231926"/>
    <w:rsid w:val="00231FE2"/>
    <w:rsid w:val="002321C7"/>
    <w:rsid w:val="0023226A"/>
    <w:rsid w:val="00232F26"/>
    <w:rsid w:val="0023463B"/>
    <w:rsid w:val="00234B43"/>
    <w:rsid w:val="00235223"/>
    <w:rsid w:val="00235540"/>
    <w:rsid w:val="00235C1A"/>
    <w:rsid w:val="00236F8C"/>
    <w:rsid w:val="002372B1"/>
    <w:rsid w:val="002376CD"/>
    <w:rsid w:val="002379D6"/>
    <w:rsid w:val="002400F0"/>
    <w:rsid w:val="002406D3"/>
    <w:rsid w:val="00240AB6"/>
    <w:rsid w:val="002415DA"/>
    <w:rsid w:val="00242088"/>
    <w:rsid w:val="002423E8"/>
    <w:rsid w:val="0024259A"/>
    <w:rsid w:val="00242BBA"/>
    <w:rsid w:val="002439E8"/>
    <w:rsid w:val="00244062"/>
    <w:rsid w:val="0024410A"/>
    <w:rsid w:val="00244396"/>
    <w:rsid w:val="002452ED"/>
    <w:rsid w:val="00245372"/>
    <w:rsid w:val="00245A6B"/>
    <w:rsid w:val="00246099"/>
    <w:rsid w:val="0024698B"/>
    <w:rsid w:val="0024787D"/>
    <w:rsid w:val="00247F60"/>
    <w:rsid w:val="0025064E"/>
    <w:rsid w:val="002506E4"/>
    <w:rsid w:val="00250D2A"/>
    <w:rsid w:val="002517DD"/>
    <w:rsid w:val="00251932"/>
    <w:rsid w:val="00252273"/>
    <w:rsid w:val="00252DB7"/>
    <w:rsid w:val="00253380"/>
    <w:rsid w:val="00253E61"/>
    <w:rsid w:val="002540A5"/>
    <w:rsid w:val="0025443D"/>
    <w:rsid w:val="00255144"/>
    <w:rsid w:val="0025654A"/>
    <w:rsid w:val="002565CE"/>
    <w:rsid w:val="00256686"/>
    <w:rsid w:val="0025668C"/>
    <w:rsid w:val="00256950"/>
    <w:rsid w:val="00256E2D"/>
    <w:rsid w:val="0025707F"/>
    <w:rsid w:val="00257104"/>
    <w:rsid w:val="00257A1D"/>
    <w:rsid w:val="00257DC5"/>
    <w:rsid w:val="00257EDF"/>
    <w:rsid w:val="002608A4"/>
    <w:rsid w:val="00262337"/>
    <w:rsid w:val="00262640"/>
    <w:rsid w:val="002638F2"/>
    <w:rsid w:val="00263BDB"/>
    <w:rsid w:val="0026462F"/>
    <w:rsid w:val="00264662"/>
    <w:rsid w:val="00264AFC"/>
    <w:rsid w:val="0026526E"/>
    <w:rsid w:val="00265542"/>
    <w:rsid w:val="00265E27"/>
    <w:rsid w:val="00266411"/>
    <w:rsid w:val="00266580"/>
    <w:rsid w:val="00266868"/>
    <w:rsid w:val="00266C74"/>
    <w:rsid w:val="002700A7"/>
    <w:rsid w:val="00270126"/>
    <w:rsid w:val="00270BFB"/>
    <w:rsid w:val="00270C96"/>
    <w:rsid w:val="00270EE8"/>
    <w:rsid w:val="0027223D"/>
    <w:rsid w:val="0027472A"/>
    <w:rsid w:val="0027485B"/>
    <w:rsid w:val="00274AC6"/>
    <w:rsid w:val="002759E7"/>
    <w:rsid w:val="00276171"/>
    <w:rsid w:val="002771D5"/>
    <w:rsid w:val="002773D8"/>
    <w:rsid w:val="002777D5"/>
    <w:rsid w:val="00277FC3"/>
    <w:rsid w:val="00280246"/>
    <w:rsid w:val="00280A63"/>
    <w:rsid w:val="002816F1"/>
    <w:rsid w:val="00281BE4"/>
    <w:rsid w:val="00281E71"/>
    <w:rsid w:val="002824A5"/>
    <w:rsid w:val="00282508"/>
    <w:rsid w:val="002829A6"/>
    <w:rsid w:val="00283015"/>
    <w:rsid w:val="0028313F"/>
    <w:rsid w:val="0028322A"/>
    <w:rsid w:val="00283336"/>
    <w:rsid w:val="00283D0C"/>
    <w:rsid w:val="0028411F"/>
    <w:rsid w:val="002843A4"/>
    <w:rsid w:val="00284411"/>
    <w:rsid w:val="002849B3"/>
    <w:rsid w:val="00284AF1"/>
    <w:rsid w:val="00284CDE"/>
    <w:rsid w:val="00284ED8"/>
    <w:rsid w:val="00284F53"/>
    <w:rsid w:val="0028512F"/>
    <w:rsid w:val="0028532B"/>
    <w:rsid w:val="0028538B"/>
    <w:rsid w:val="002853A4"/>
    <w:rsid w:val="00285833"/>
    <w:rsid w:val="002869D2"/>
    <w:rsid w:val="00286CE4"/>
    <w:rsid w:val="002870D7"/>
    <w:rsid w:val="00287680"/>
    <w:rsid w:val="0028772F"/>
    <w:rsid w:val="00287961"/>
    <w:rsid w:val="00287AE9"/>
    <w:rsid w:val="00290C6F"/>
    <w:rsid w:val="0029221F"/>
    <w:rsid w:val="0029263D"/>
    <w:rsid w:val="00292B33"/>
    <w:rsid w:val="0029351C"/>
    <w:rsid w:val="002940AC"/>
    <w:rsid w:val="0029464F"/>
    <w:rsid w:val="0029496D"/>
    <w:rsid w:val="002949FE"/>
    <w:rsid w:val="00294AF8"/>
    <w:rsid w:val="00294F66"/>
    <w:rsid w:val="00295794"/>
    <w:rsid w:val="00296324"/>
    <w:rsid w:val="0029648F"/>
    <w:rsid w:val="00296560"/>
    <w:rsid w:val="002969CC"/>
    <w:rsid w:val="00296ED1"/>
    <w:rsid w:val="00297497"/>
    <w:rsid w:val="0029781A"/>
    <w:rsid w:val="0029797A"/>
    <w:rsid w:val="002A131E"/>
    <w:rsid w:val="002A1B05"/>
    <w:rsid w:val="002A1DE0"/>
    <w:rsid w:val="002A257D"/>
    <w:rsid w:val="002A3507"/>
    <w:rsid w:val="002A3907"/>
    <w:rsid w:val="002A3EF3"/>
    <w:rsid w:val="002A4A2B"/>
    <w:rsid w:val="002A4CFE"/>
    <w:rsid w:val="002A4EF1"/>
    <w:rsid w:val="002A4F85"/>
    <w:rsid w:val="002A55AE"/>
    <w:rsid w:val="002A5BDB"/>
    <w:rsid w:val="002A5CC4"/>
    <w:rsid w:val="002A65C5"/>
    <w:rsid w:val="002A7356"/>
    <w:rsid w:val="002A73FA"/>
    <w:rsid w:val="002A7953"/>
    <w:rsid w:val="002B005A"/>
    <w:rsid w:val="002B0337"/>
    <w:rsid w:val="002B0B55"/>
    <w:rsid w:val="002B1AE2"/>
    <w:rsid w:val="002B1FA1"/>
    <w:rsid w:val="002B27DE"/>
    <w:rsid w:val="002B2A2D"/>
    <w:rsid w:val="002B2F99"/>
    <w:rsid w:val="002B4538"/>
    <w:rsid w:val="002B50E6"/>
    <w:rsid w:val="002B5929"/>
    <w:rsid w:val="002B6B93"/>
    <w:rsid w:val="002B6EE3"/>
    <w:rsid w:val="002B7C64"/>
    <w:rsid w:val="002C0D7E"/>
    <w:rsid w:val="002C18DD"/>
    <w:rsid w:val="002C1AED"/>
    <w:rsid w:val="002C2358"/>
    <w:rsid w:val="002C2861"/>
    <w:rsid w:val="002C28A6"/>
    <w:rsid w:val="002C2BD4"/>
    <w:rsid w:val="002C2E96"/>
    <w:rsid w:val="002C2FCF"/>
    <w:rsid w:val="002C3007"/>
    <w:rsid w:val="002C3527"/>
    <w:rsid w:val="002C3CC7"/>
    <w:rsid w:val="002C4241"/>
    <w:rsid w:val="002C4D15"/>
    <w:rsid w:val="002C5642"/>
    <w:rsid w:val="002C628E"/>
    <w:rsid w:val="002C7469"/>
    <w:rsid w:val="002C7513"/>
    <w:rsid w:val="002D0145"/>
    <w:rsid w:val="002D0290"/>
    <w:rsid w:val="002D0461"/>
    <w:rsid w:val="002D063D"/>
    <w:rsid w:val="002D0BCF"/>
    <w:rsid w:val="002D108F"/>
    <w:rsid w:val="002D189B"/>
    <w:rsid w:val="002D1AA5"/>
    <w:rsid w:val="002D2C0F"/>
    <w:rsid w:val="002D2DA7"/>
    <w:rsid w:val="002D59B5"/>
    <w:rsid w:val="002D620C"/>
    <w:rsid w:val="002D7992"/>
    <w:rsid w:val="002D79CE"/>
    <w:rsid w:val="002E0D21"/>
    <w:rsid w:val="002E1363"/>
    <w:rsid w:val="002E17D3"/>
    <w:rsid w:val="002E1CD3"/>
    <w:rsid w:val="002E2698"/>
    <w:rsid w:val="002E2E80"/>
    <w:rsid w:val="002E3559"/>
    <w:rsid w:val="002E38C0"/>
    <w:rsid w:val="002E3CDD"/>
    <w:rsid w:val="002E4328"/>
    <w:rsid w:val="002E4331"/>
    <w:rsid w:val="002E4E29"/>
    <w:rsid w:val="002E4EA3"/>
    <w:rsid w:val="002E4EC4"/>
    <w:rsid w:val="002E5839"/>
    <w:rsid w:val="002E59BF"/>
    <w:rsid w:val="002E5FAA"/>
    <w:rsid w:val="002E6885"/>
    <w:rsid w:val="002E68A6"/>
    <w:rsid w:val="002E7A7C"/>
    <w:rsid w:val="002F015C"/>
    <w:rsid w:val="002F096E"/>
    <w:rsid w:val="002F0F3C"/>
    <w:rsid w:val="002F11D0"/>
    <w:rsid w:val="002F1482"/>
    <w:rsid w:val="002F2159"/>
    <w:rsid w:val="002F2764"/>
    <w:rsid w:val="002F27CF"/>
    <w:rsid w:val="002F2CD7"/>
    <w:rsid w:val="002F30FE"/>
    <w:rsid w:val="002F39C5"/>
    <w:rsid w:val="002F4CDA"/>
    <w:rsid w:val="002F5239"/>
    <w:rsid w:val="002F57A6"/>
    <w:rsid w:val="002F599A"/>
    <w:rsid w:val="002F5ADC"/>
    <w:rsid w:val="002F664C"/>
    <w:rsid w:val="002F6E69"/>
    <w:rsid w:val="002F71DF"/>
    <w:rsid w:val="002F7598"/>
    <w:rsid w:val="002F79A4"/>
    <w:rsid w:val="002F7BF2"/>
    <w:rsid w:val="003000B5"/>
    <w:rsid w:val="00300CCE"/>
    <w:rsid w:val="00302C6F"/>
    <w:rsid w:val="003030AE"/>
    <w:rsid w:val="0030325D"/>
    <w:rsid w:val="00303468"/>
    <w:rsid w:val="0030425C"/>
    <w:rsid w:val="0030470B"/>
    <w:rsid w:val="00304B47"/>
    <w:rsid w:val="00305177"/>
    <w:rsid w:val="00305646"/>
    <w:rsid w:val="003059F8"/>
    <w:rsid w:val="00305DEF"/>
    <w:rsid w:val="00306694"/>
    <w:rsid w:val="003070D5"/>
    <w:rsid w:val="003076F7"/>
    <w:rsid w:val="00307CC4"/>
    <w:rsid w:val="003103A1"/>
    <w:rsid w:val="00310C50"/>
    <w:rsid w:val="00313185"/>
    <w:rsid w:val="00313939"/>
    <w:rsid w:val="00313FE2"/>
    <w:rsid w:val="00315405"/>
    <w:rsid w:val="0031548F"/>
    <w:rsid w:val="003155AD"/>
    <w:rsid w:val="003157F7"/>
    <w:rsid w:val="00315976"/>
    <w:rsid w:val="00315AB5"/>
    <w:rsid w:val="00315CCA"/>
    <w:rsid w:val="00315F93"/>
    <w:rsid w:val="00316D34"/>
    <w:rsid w:val="003177C7"/>
    <w:rsid w:val="003178B2"/>
    <w:rsid w:val="0032095C"/>
    <w:rsid w:val="00320AF6"/>
    <w:rsid w:val="00320DBE"/>
    <w:rsid w:val="003221EF"/>
    <w:rsid w:val="003230C1"/>
    <w:rsid w:val="0032325F"/>
    <w:rsid w:val="0032370A"/>
    <w:rsid w:val="00323A37"/>
    <w:rsid w:val="00323C9A"/>
    <w:rsid w:val="00323CAD"/>
    <w:rsid w:val="00324AED"/>
    <w:rsid w:val="0032505C"/>
    <w:rsid w:val="0032548C"/>
    <w:rsid w:val="003255F5"/>
    <w:rsid w:val="00325C48"/>
    <w:rsid w:val="00326085"/>
    <w:rsid w:val="003260C5"/>
    <w:rsid w:val="00326444"/>
    <w:rsid w:val="003264C2"/>
    <w:rsid w:val="00326BE9"/>
    <w:rsid w:val="00326CF5"/>
    <w:rsid w:val="00326E58"/>
    <w:rsid w:val="00327B34"/>
    <w:rsid w:val="00327BB9"/>
    <w:rsid w:val="00327C35"/>
    <w:rsid w:val="00327D7E"/>
    <w:rsid w:val="00330516"/>
    <w:rsid w:val="003309A4"/>
    <w:rsid w:val="00330C2E"/>
    <w:rsid w:val="00330EC1"/>
    <w:rsid w:val="00331252"/>
    <w:rsid w:val="00331A47"/>
    <w:rsid w:val="00333684"/>
    <w:rsid w:val="00333BA0"/>
    <w:rsid w:val="00333DCE"/>
    <w:rsid w:val="00334094"/>
    <w:rsid w:val="00334D74"/>
    <w:rsid w:val="00334E8E"/>
    <w:rsid w:val="00334EE3"/>
    <w:rsid w:val="00334FBB"/>
    <w:rsid w:val="003351BA"/>
    <w:rsid w:val="00335729"/>
    <w:rsid w:val="00336859"/>
    <w:rsid w:val="003377B6"/>
    <w:rsid w:val="00337AD9"/>
    <w:rsid w:val="00340272"/>
    <w:rsid w:val="00340A4F"/>
    <w:rsid w:val="00342426"/>
    <w:rsid w:val="0034294B"/>
    <w:rsid w:val="003439E0"/>
    <w:rsid w:val="003440D9"/>
    <w:rsid w:val="00344F8D"/>
    <w:rsid w:val="00345409"/>
    <w:rsid w:val="00345762"/>
    <w:rsid w:val="0034601D"/>
    <w:rsid w:val="00347470"/>
    <w:rsid w:val="003474E7"/>
    <w:rsid w:val="003477C9"/>
    <w:rsid w:val="00347E41"/>
    <w:rsid w:val="00350213"/>
    <w:rsid w:val="003506F4"/>
    <w:rsid w:val="00350B97"/>
    <w:rsid w:val="003511E3"/>
    <w:rsid w:val="003519E3"/>
    <w:rsid w:val="00352A1F"/>
    <w:rsid w:val="00352B70"/>
    <w:rsid w:val="00354BA6"/>
    <w:rsid w:val="003552F0"/>
    <w:rsid w:val="003554D4"/>
    <w:rsid w:val="0035573F"/>
    <w:rsid w:val="00355838"/>
    <w:rsid w:val="0035600E"/>
    <w:rsid w:val="00356235"/>
    <w:rsid w:val="00356458"/>
    <w:rsid w:val="00356765"/>
    <w:rsid w:val="00356AAC"/>
    <w:rsid w:val="0035784D"/>
    <w:rsid w:val="003578E2"/>
    <w:rsid w:val="00357F01"/>
    <w:rsid w:val="003606C6"/>
    <w:rsid w:val="00360B0C"/>
    <w:rsid w:val="00360E0D"/>
    <w:rsid w:val="0036229F"/>
    <w:rsid w:val="00362E07"/>
    <w:rsid w:val="0036320F"/>
    <w:rsid w:val="00363ADF"/>
    <w:rsid w:val="00364052"/>
    <w:rsid w:val="00364122"/>
    <w:rsid w:val="0036430E"/>
    <w:rsid w:val="00364656"/>
    <w:rsid w:val="003663B9"/>
    <w:rsid w:val="003668C3"/>
    <w:rsid w:val="00366B98"/>
    <w:rsid w:val="00366C98"/>
    <w:rsid w:val="003678C1"/>
    <w:rsid w:val="00370091"/>
    <w:rsid w:val="00370556"/>
    <w:rsid w:val="00370613"/>
    <w:rsid w:val="003712D4"/>
    <w:rsid w:val="00371540"/>
    <w:rsid w:val="003717F2"/>
    <w:rsid w:val="00371968"/>
    <w:rsid w:val="00371BBD"/>
    <w:rsid w:val="00371BCD"/>
    <w:rsid w:val="00371E1E"/>
    <w:rsid w:val="003721BA"/>
    <w:rsid w:val="00372E0D"/>
    <w:rsid w:val="003731B0"/>
    <w:rsid w:val="00373466"/>
    <w:rsid w:val="003736FF"/>
    <w:rsid w:val="00374376"/>
    <w:rsid w:val="003755DD"/>
    <w:rsid w:val="00375942"/>
    <w:rsid w:val="00376911"/>
    <w:rsid w:val="00377060"/>
    <w:rsid w:val="0037739C"/>
    <w:rsid w:val="00377434"/>
    <w:rsid w:val="003779F8"/>
    <w:rsid w:val="00377B83"/>
    <w:rsid w:val="00377D74"/>
    <w:rsid w:val="00380335"/>
    <w:rsid w:val="003805E3"/>
    <w:rsid w:val="003808B2"/>
    <w:rsid w:val="00380AD6"/>
    <w:rsid w:val="00380C41"/>
    <w:rsid w:val="00380DF1"/>
    <w:rsid w:val="00381572"/>
    <w:rsid w:val="003818A4"/>
    <w:rsid w:val="00382869"/>
    <w:rsid w:val="00382FDE"/>
    <w:rsid w:val="00383309"/>
    <w:rsid w:val="00383359"/>
    <w:rsid w:val="00383FCD"/>
    <w:rsid w:val="00384193"/>
    <w:rsid w:val="00384723"/>
    <w:rsid w:val="00386334"/>
    <w:rsid w:val="003864F2"/>
    <w:rsid w:val="003871E3"/>
    <w:rsid w:val="00387F59"/>
    <w:rsid w:val="0039036E"/>
    <w:rsid w:val="003904F9"/>
    <w:rsid w:val="003906E2"/>
    <w:rsid w:val="00390751"/>
    <w:rsid w:val="00390C56"/>
    <w:rsid w:val="00392038"/>
    <w:rsid w:val="0039208C"/>
    <w:rsid w:val="00392CB4"/>
    <w:rsid w:val="00392DA2"/>
    <w:rsid w:val="00393444"/>
    <w:rsid w:val="003937FF"/>
    <w:rsid w:val="00394A3D"/>
    <w:rsid w:val="00394AB1"/>
    <w:rsid w:val="00394F28"/>
    <w:rsid w:val="00395513"/>
    <w:rsid w:val="00395ED2"/>
    <w:rsid w:val="00396006"/>
    <w:rsid w:val="00396079"/>
    <w:rsid w:val="00396696"/>
    <w:rsid w:val="00396B44"/>
    <w:rsid w:val="0039738F"/>
    <w:rsid w:val="00397530"/>
    <w:rsid w:val="00397A2B"/>
    <w:rsid w:val="00397CA7"/>
    <w:rsid w:val="003A0191"/>
    <w:rsid w:val="003A03E5"/>
    <w:rsid w:val="003A058E"/>
    <w:rsid w:val="003A0684"/>
    <w:rsid w:val="003A0AE8"/>
    <w:rsid w:val="003A0EF5"/>
    <w:rsid w:val="003A2083"/>
    <w:rsid w:val="003A338F"/>
    <w:rsid w:val="003A348D"/>
    <w:rsid w:val="003A395A"/>
    <w:rsid w:val="003A43D2"/>
    <w:rsid w:val="003A4FC4"/>
    <w:rsid w:val="003A54FF"/>
    <w:rsid w:val="003A5744"/>
    <w:rsid w:val="003A7A7F"/>
    <w:rsid w:val="003A7EC3"/>
    <w:rsid w:val="003B14F3"/>
    <w:rsid w:val="003B1F64"/>
    <w:rsid w:val="003B212B"/>
    <w:rsid w:val="003B2841"/>
    <w:rsid w:val="003B29E5"/>
    <w:rsid w:val="003B2D09"/>
    <w:rsid w:val="003B3368"/>
    <w:rsid w:val="003B33B9"/>
    <w:rsid w:val="003B369A"/>
    <w:rsid w:val="003B4130"/>
    <w:rsid w:val="003B43FC"/>
    <w:rsid w:val="003B4DBD"/>
    <w:rsid w:val="003B4FEE"/>
    <w:rsid w:val="003C0C1E"/>
    <w:rsid w:val="003C1046"/>
    <w:rsid w:val="003C1312"/>
    <w:rsid w:val="003C133D"/>
    <w:rsid w:val="003C1783"/>
    <w:rsid w:val="003C18F3"/>
    <w:rsid w:val="003C1C75"/>
    <w:rsid w:val="003C2566"/>
    <w:rsid w:val="003C2790"/>
    <w:rsid w:val="003C29B1"/>
    <w:rsid w:val="003C32BB"/>
    <w:rsid w:val="003C3D6C"/>
    <w:rsid w:val="003C41A5"/>
    <w:rsid w:val="003C5B25"/>
    <w:rsid w:val="003C67D8"/>
    <w:rsid w:val="003D04C3"/>
    <w:rsid w:val="003D0A77"/>
    <w:rsid w:val="003D0B04"/>
    <w:rsid w:val="003D13B4"/>
    <w:rsid w:val="003D17A4"/>
    <w:rsid w:val="003D17D3"/>
    <w:rsid w:val="003D18D1"/>
    <w:rsid w:val="003D19E2"/>
    <w:rsid w:val="003D2EC9"/>
    <w:rsid w:val="003D3150"/>
    <w:rsid w:val="003D358D"/>
    <w:rsid w:val="003D3DA6"/>
    <w:rsid w:val="003D3E3F"/>
    <w:rsid w:val="003D5433"/>
    <w:rsid w:val="003D5B2F"/>
    <w:rsid w:val="003D6513"/>
    <w:rsid w:val="003D762C"/>
    <w:rsid w:val="003D7E62"/>
    <w:rsid w:val="003E030C"/>
    <w:rsid w:val="003E0BAF"/>
    <w:rsid w:val="003E18CD"/>
    <w:rsid w:val="003E1E4E"/>
    <w:rsid w:val="003E26BA"/>
    <w:rsid w:val="003E2A33"/>
    <w:rsid w:val="003E2D3C"/>
    <w:rsid w:val="003E37A1"/>
    <w:rsid w:val="003E3827"/>
    <w:rsid w:val="003E4401"/>
    <w:rsid w:val="003E4C78"/>
    <w:rsid w:val="003E5ECC"/>
    <w:rsid w:val="003E70CE"/>
    <w:rsid w:val="003E749B"/>
    <w:rsid w:val="003E7AC9"/>
    <w:rsid w:val="003E7E18"/>
    <w:rsid w:val="003E7E3F"/>
    <w:rsid w:val="003F0D4B"/>
    <w:rsid w:val="003F18B4"/>
    <w:rsid w:val="003F19BC"/>
    <w:rsid w:val="003F28F2"/>
    <w:rsid w:val="003F2935"/>
    <w:rsid w:val="003F3046"/>
    <w:rsid w:val="003F3867"/>
    <w:rsid w:val="003F390A"/>
    <w:rsid w:val="003F3D53"/>
    <w:rsid w:val="003F43F6"/>
    <w:rsid w:val="003F4E9A"/>
    <w:rsid w:val="003F5021"/>
    <w:rsid w:val="003F51CA"/>
    <w:rsid w:val="003F59AC"/>
    <w:rsid w:val="003F737A"/>
    <w:rsid w:val="00400181"/>
    <w:rsid w:val="00400F14"/>
    <w:rsid w:val="00400FAE"/>
    <w:rsid w:val="00401275"/>
    <w:rsid w:val="0040186B"/>
    <w:rsid w:val="00401A27"/>
    <w:rsid w:val="00401A5D"/>
    <w:rsid w:val="00401E7C"/>
    <w:rsid w:val="004023C0"/>
    <w:rsid w:val="00402ACA"/>
    <w:rsid w:val="00403F08"/>
    <w:rsid w:val="004043FC"/>
    <w:rsid w:val="004046AD"/>
    <w:rsid w:val="004054E0"/>
    <w:rsid w:val="00406499"/>
    <w:rsid w:val="00406A14"/>
    <w:rsid w:val="0040720D"/>
    <w:rsid w:val="00407BBD"/>
    <w:rsid w:val="00410BA1"/>
    <w:rsid w:val="00410D14"/>
    <w:rsid w:val="00410EFC"/>
    <w:rsid w:val="00411716"/>
    <w:rsid w:val="00411C2E"/>
    <w:rsid w:val="00411C40"/>
    <w:rsid w:val="00412A96"/>
    <w:rsid w:val="00413A2B"/>
    <w:rsid w:val="00413D98"/>
    <w:rsid w:val="00414698"/>
    <w:rsid w:val="00414B23"/>
    <w:rsid w:val="0041712B"/>
    <w:rsid w:val="004174FF"/>
    <w:rsid w:val="00417CE7"/>
    <w:rsid w:val="00417EEF"/>
    <w:rsid w:val="00420EDC"/>
    <w:rsid w:val="004218EE"/>
    <w:rsid w:val="004219BE"/>
    <w:rsid w:val="004226E0"/>
    <w:rsid w:val="00423969"/>
    <w:rsid w:val="00424F7E"/>
    <w:rsid w:val="00425237"/>
    <w:rsid w:val="0042559D"/>
    <w:rsid w:val="00426D68"/>
    <w:rsid w:val="0042724D"/>
    <w:rsid w:val="00427DCF"/>
    <w:rsid w:val="004301E1"/>
    <w:rsid w:val="00430E16"/>
    <w:rsid w:val="00431259"/>
    <w:rsid w:val="004318B8"/>
    <w:rsid w:val="0043255C"/>
    <w:rsid w:val="00432CC2"/>
    <w:rsid w:val="00432E95"/>
    <w:rsid w:val="00433490"/>
    <w:rsid w:val="00433DCD"/>
    <w:rsid w:val="00433DED"/>
    <w:rsid w:val="004341B8"/>
    <w:rsid w:val="004345DD"/>
    <w:rsid w:val="004346E9"/>
    <w:rsid w:val="00434AA3"/>
    <w:rsid w:val="00434E0D"/>
    <w:rsid w:val="00435A64"/>
    <w:rsid w:val="00435A6E"/>
    <w:rsid w:val="00435D41"/>
    <w:rsid w:val="00435E31"/>
    <w:rsid w:val="00436118"/>
    <w:rsid w:val="00436797"/>
    <w:rsid w:val="004372F4"/>
    <w:rsid w:val="004377AD"/>
    <w:rsid w:val="004377CE"/>
    <w:rsid w:val="004377ED"/>
    <w:rsid w:val="0043788F"/>
    <w:rsid w:val="00437B0A"/>
    <w:rsid w:val="004400B1"/>
    <w:rsid w:val="004401AB"/>
    <w:rsid w:val="00441550"/>
    <w:rsid w:val="004417B1"/>
    <w:rsid w:val="0044346E"/>
    <w:rsid w:val="00443C86"/>
    <w:rsid w:val="00443F70"/>
    <w:rsid w:val="00444301"/>
    <w:rsid w:val="004443AD"/>
    <w:rsid w:val="00444B6F"/>
    <w:rsid w:val="00446A9E"/>
    <w:rsid w:val="00447368"/>
    <w:rsid w:val="0044736B"/>
    <w:rsid w:val="00450057"/>
    <w:rsid w:val="004503A8"/>
    <w:rsid w:val="00450948"/>
    <w:rsid w:val="004521FD"/>
    <w:rsid w:val="00452645"/>
    <w:rsid w:val="00452A58"/>
    <w:rsid w:val="00453325"/>
    <w:rsid w:val="00453F39"/>
    <w:rsid w:val="00454D5F"/>
    <w:rsid w:val="00454EA0"/>
    <w:rsid w:val="004559B3"/>
    <w:rsid w:val="004565D9"/>
    <w:rsid w:val="004567CC"/>
    <w:rsid w:val="0045682C"/>
    <w:rsid w:val="0045741D"/>
    <w:rsid w:val="004579D0"/>
    <w:rsid w:val="00457AE2"/>
    <w:rsid w:val="00457CA5"/>
    <w:rsid w:val="00457E21"/>
    <w:rsid w:val="004604B0"/>
    <w:rsid w:val="00461C2B"/>
    <w:rsid w:val="00461FB2"/>
    <w:rsid w:val="00462567"/>
    <w:rsid w:val="00462F90"/>
    <w:rsid w:val="00463CF4"/>
    <w:rsid w:val="0046411F"/>
    <w:rsid w:val="00464B62"/>
    <w:rsid w:val="00464CD2"/>
    <w:rsid w:val="00464EF7"/>
    <w:rsid w:val="00465150"/>
    <w:rsid w:val="00465496"/>
    <w:rsid w:val="004654B2"/>
    <w:rsid w:val="00465BD4"/>
    <w:rsid w:val="00465C25"/>
    <w:rsid w:val="00466100"/>
    <w:rsid w:val="0046664B"/>
    <w:rsid w:val="00466BC1"/>
    <w:rsid w:val="00466C51"/>
    <w:rsid w:val="004672F9"/>
    <w:rsid w:val="0046770D"/>
    <w:rsid w:val="00467F3B"/>
    <w:rsid w:val="0047013A"/>
    <w:rsid w:val="004701AA"/>
    <w:rsid w:val="00470AD0"/>
    <w:rsid w:val="00470C08"/>
    <w:rsid w:val="00471565"/>
    <w:rsid w:val="0047217B"/>
    <w:rsid w:val="0047219F"/>
    <w:rsid w:val="00472A6D"/>
    <w:rsid w:val="00472EA6"/>
    <w:rsid w:val="0047383B"/>
    <w:rsid w:val="00473BA2"/>
    <w:rsid w:val="0047463E"/>
    <w:rsid w:val="0047601B"/>
    <w:rsid w:val="004762AD"/>
    <w:rsid w:val="0047763F"/>
    <w:rsid w:val="00477710"/>
    <w:rsid w:val="004779DF"/>
    <w:rsid w:val="00480301"/>
    <w:rsid w:val="0048310F"/>
    <w:rsid w:val="004834DC"/>
    <w:rsid w:val="0048405A"/>
    <w:rsid w:val="00484693"/>
    <w:rsid w:val="00484C3A"/>
    <w:rsid w:val="00485804"/>
    <w:rsid w:val="004860CE"/>
    <w:rsid w:val="0048695D"/>
    <w:rsid w:val="00486DD7"/>
    <w:rsid w:val="0048734C"/>
    <w:rsid w:val="004877DA"/>
    <w:rsid w:val="00487E56"/>
    <w:rsid w:val="00487E65"/>
    <w:rsid w:val="00491B3E"/>
    <w:rsid w:val="00491EA3"/>
    <w:rsid w:val="0049221A"/>
    <w:rsid w:val="004925C9"/>
    <w:rsid w:val="00492861"/>
    <w:rsid w:val="00492EF3"/>
    <w:rsid w:val="00493E26"/>
    <w:rsid w:val="00493F53"/>
    <w:rsid w:val="0049470B"/>
    <w:rsid w:val="00494C5A"/>
    <w:rsid w:val="00494DDA"/>
    <w:rsid w:val="004959D8"/>
    <w:rsid w:val="00495B86"/>
    <w:rsid w:val="00496060"/>
    <w:rsid w:val="00496196"/>
    <w:rsid w:val="00496510"/>
    <w:rsid w:val="00496A4F"/>
    <w:rsid w:val="00496F83"/>
    <w:rsid w:val="004A0938"/>
    <w:rsid w:val="004A12F0"/>
    <w:rsid w:val="004A2A77"/>
    <w:rsid w:val="004A31D5"/>
    <w:rsid w:val="004A346B"/>
    <w:rsid w:val="004A3671"/>
    <w:rsid w:val="004A385B"/>
    <w:rsid w:val="004A42F1"/>
    <w:rsid w:val="004A4A5D"/>
    <w:rsid w:val="004A53DA"/>
    <w:rsid w:val="004A5405"/>
    <w:rsid w:val="004A5DF8"/>
    <w:rsid w:val="004A6EB2"/>
    <w:rsid w:val="004A727B"/>
    <w:rsid w:val="004A796F"/>
    <w:rsid w:val="004B006B"/>
    <w:rsid w:val="004B090D"/>
    <w:rsid w:val="004B0A4B"/>
    <w:rsid w:val="004B0E29"/>
    <w:rsid w:val="004B1FC9"/>
    <w:rsid w:val="004B2B4F"/>
    <w:rsid w:val="004B2EDC"/>
    <w:rsid w:val="004B3674"/>
    <w:rsid w:val="004B4D8E"/>
    <w:rsid w:val="004B60B6"/>
    <w:rsid w:val="004B647A"/>
    <w:rsid w:val="004B7860"/>
    <w:rsid w:val="004C17F4"/>
    <w:rsid w:val="004C2E05"/>
    <w:rsid w:val="004C32D9"/>
    <w:rsid w:val="004C34C9"/>
    <w:rsid w:val="004C3AEF"/>
    <w:rsid w:val="004C4AA1"/>
    <w:rsid w:val="004C512F"/>
    <w:rsid w:val="004C51A9"/>
    <w:rsid w:val="004C5844"/>
    <w:rsid w:val="004C5977"/>
    <w:rsid w:val="004C7316"/>
    <w:rsid w:val="004C7B9C"/>
    <w:rsid w:val="004C7FED"/>
    <w:rsid w:val="004D0893"/>
    <w:rsid w:val="004D12B3"/>
    <w:rsid w:val="004D12E9"/>
    <w:rsid w:val="004D1DD9"/>
    <w:rsid w:val="004D2161"/>
    <w:rsid w:val="004D2479"/>
    <w:rsid w:val="004D259D"/>
    <w:rsid w:val="004D25CE"/>
    <w:rsid w:val="004D295C"/>
    <w:rsid w:val="004D2F78"/>
    <w:rsid w:val="004D3171"/>
    <w:rsid w:val="004D357C"/>
    <w:rsid w:val="004D379E"/>
    <w:rsid w:val="004D3D72"/>
    <w:rsid w:val="004D4DB7"/>
    <w:rsid w:val="004D52BC"/>
    <w:rsid w:val="004D5B86"/>
    <w:rsid w:val="004D5BF9"/>
    <w:rsid w:val="004D6768"/>
    <w:rsid w:val="004D6C21"/>
    <w:rsid w:val="004D6E4B"/>
    <w:rsid w:val="004D7511"/>
    <w:rsid w:val="004E08D3"/>
    <w:rsid w:val="004E091D"/>
    <w:rsid w:val="004E0D68"/>
    <w:rsid w:val="004E0ECD"/>
    <w:rsid w:val="004E1C9D"/>
    <w:rsid w:val="004E1DDC"/>
    <w:rsid w:val="004E23BF"/>
    <w:rsid w:val="004E2889"/>
    <w:rsid w:val="004E3365"/>
    <w:rsid w:val="004E397C"/>
    <w:rsid w:val="004E3E76"/>
    <w:rsid w:val="004E3EE8"/>
    <w:rsid w:val="004E406B"/>
    <w:rsid w:val="004E480B"/>
    <w:rsid w:val="004E5BF8"/>
    <w:rsid w:val="004E5EC4"/>
    <w:rsid w:val="004E600A"/>
    <w:rsid w:val="004E60F1"/>
    <w:rsid w:val="004E627A"/>
    <w:rsid w:val="004E678D"/>
    <w:rsid w:val="004E6810"/>
    <w:rsid w:val="004E6FDD"/>
    <w:rsid w:val="004E76E2"/>
    <w:rsid w:val="004E7F64"/>
    <w:rsid w:val="004E7F6F"/>
    <w:rsid w:val="004F073D"/>
    <w:rsid w:val="004F0904"/>
    <w:rsid w:val="004F0E3E"/>
    <w:rsid w:val="004F0F02"/>
    <w:rsid w:val="004F1C55"/>
    <w:rsid w:val="004F1DC1"/>
    <w:rsid w:val="004F2450"/>
    <w:rsid w:val="004F3532"/>
    <w:rsid w:val="004F38F4"/>
    <w:rsid w:val="004F3963"/>
    <w:rsid w:val="004F4897"/>
    <w:rsid w:val="004F4C0F"/>
    <w:rsid w:val="004F4D7F"/>
    <w:rsid w:val="004F4EBB"/>
    <w:rsid w:val="004F578D"/>
    <w:rsid w:val="004F7F1F"/>
    <w:rsid w:val="00500682"/>
    <w:rsid w:val="0050068B"/>
    <w:rsid w:val="00500BB8"/>
    <w:rsid w:val="005015A3"/>
    <w:rsid w:val="0050273F"/>
    <w:rsid w:val="005027A5"/>
    <w:rsid w:val="00502C13"/>
    <w:rsid w:val="00504968"/>
    <w:rsid w:val="00504C67"/>
    <w:rsid w:val="00505505"/>
    <w:rsid w:val="005055B3"/>
    <w:rsid w:val="005066D6"/>
    <w:rsid w:val="00506DCC"/>
    <w:rsid w:val="0050789F"/>
    <w:rsid w:val="00507E5A"/>
    <w:rsid w:val="005106AF"/>
    <w:rsid w:val="00510F3F"/>
    <w:rsid w:val="0051109D"/>
    <w:rsid w:val="00511109"/>
    <w:rsid w:val="0051115B"/>
    <w:rsid w:val="00511CD6"/>
    <w:rsid w:val="00511DB0"/>
    <w:rsid w:val="0051285B"/>
    <w:rsid w:val="00512EB1"/>
    <w:rsid w:val="005132D4"/>
    <w:rsid w:val="00513507"/>
    <w:rsid w:val="005138D4"/>
    <w:rsid w:val="0051484C"/>
    <w:rsid w:val="00515110"/>
    <w:rsid w:val="005154B1"/>
    <w:rsid w:val="005159E7"/>
    <w:rsid w:val="00515FB6"/>
    <w:rsid w:val="0051658F"/>
    <w:rsid w:val="00516C18"/>
    <w:rsid w:val="005203BD"/>
    <w:rsid w:val="00520BB3"/>
    <w:rsid w:val="00520C39"/>
    <w:rsid w:val="0052316E"/>
    <w:rsid w:val="005235F2"/>
    <w:rsid w:val="00524368"/>
    <w:rsid w:val="0052506D"/>
    <w:rsid w:val="005251C0"/>
    <w:rsid w:val="005251D0"/>
    <w:rsid w:val="005255D7"/>
    <w:rsid w:val="00525697"/>
    <w:rsid w:val="00525EC9"/>
    <w:rsid w:val="0052602D"/>
    <w:rsid w:val="00526143"/>
    <w:rsid w:val="005262E3"/>
    <w:rsid w:val="005265AA"/>
    <w:rsid w:val="00526714"/>
    <w:rsid w:val="0052671E"/>
    <w:rsid w:val="005267FD"/>
    <w:rsid w:val="0052717B"/>
    <w:rsid w:val="00527ED3"/>
    <w:rsid w:val="00527FC1"/>
    <w:rsid w:val="00530C29"/>
    <w:rsid w:val="00530E4D"/>
    <w:rsid w:val="0053109C"/>
    <w:rsid w:val="00531BED"/>
    <w:rsid w:val="00531C9C"/>
    <w:rsid w:val="00531D8D"/>
    <w:rsid w:val="0053271E"/>
    <w:rsid w:val="00533191"/>
    <w:rsid w:val="005336C1"/>
    <w:rsid w:val="00534095"/>
    <w:rsid w:val="0053459F"/>
    <w:rsid w:val="00535016"/>
    <w:rsid w:val="005358C3"/>
    <w:rsid w:val="00535C2C"/>
    <w:rsid w:val="005362D6"/>
    <w:rsid w:val="00536FFB"/>
    <w:rsid w:val="00537107"/>
    <w:rsid w:val="005407B6"/>
    <w:rsid w:val="00540BA5"/>
    <w:rsid w:val="00541067"/>
    <w:rsid w:val="00542106"/>
    <w:rsid w:val="005443EB"/>
    <w:rsid w:val="00544BC7"/>
    <w:rsid w:val="00544CBE"/>
    <w:rsid w:val="0054638A"/>
    <w:rsid w:val="0054656E"/>
    <w:rsid w:val="00547C61"/>
    <w:rsid w:val="0055032B"/>
    <w:rsid w:val="00550376"/>
    <w:rsid w:val="005509CE"/>
    <w:rsid w:val="00550B82"/>
    <w:rsid w:val="005516A3"/>
    <w:rsid w:val="00552E5F"/>
    <w:rsid w:val="00552FA0"/>
    <w:rsid w:val="00554175"/>
    <w:rsid w:val="00554269"/>
    <w:rsid w:val="005550B6"/>
    <w:rsid w:val="005552ED"/>
    <w:rsid w:val="0055573C"/>
    <w:rsid w:val="00555DCB"/>
    <w:rsid w:val="00556229"/>
    <w:rsid w:val="00556B4B"/>
    <w:rsid w:val="0055767E"/>
    <w:rsid w:val="00557CF6"/>
    <w:rsid w:val="005603AB"/>
    <w:rsid w:val="00560648"/>
    <w:rsid w:val="00560C9A"/>
    <w:rsid w:val="00561C6A"/>
    <w:rsid w:val="00561D09"/>
    <w:rsid w:val="005628FF"/>
    <w:rsid w:val="00562CC0"/>
    <w:rsid w:val="00562CDF"/>
    <w:rsid w:val="00562FB6"/>
    <w:rsid w:val="00562FEE"/>
    <w:rsid w:val="0056360A"/>
    <w:rsid w:val="005636C2"/>
    <w:rsid w:val="005637DA"/>
    <w:rsid w:val="00564DAC"/>
    <w:rsid w:val="00565C48"/>
    <w:rsid w:val="0056682A"/>
    <w:rsid w:val="00566C61"/>
    <w:rsid w:val="00566D8C"/>
    <w:rsid w:val="005675AD"/>
    <w:rsid w:val="00567646"/>
    <w:rsid w:val="00567AED"/>
    <w:rsid w:val="00570371"/>
    <w:rsid w:val="00570561"/>
    <w:rsid w:val="00570DF6"/>
    <w:rsid w:val="00571AEE"/>
    <w:rsid w:val="00572485"/>
    <w:rsid w:val="005724FE"/>
    <w:rsid w:val="005725EA"/>
    <w:rsid w:val="00572AD1"/>
    <w:rsid w:val="00573506"/>
    <w:rsid w:val="00573911"/>
    <w:rsid w:val="00573BBE"/>
    <w:rsid w:val="00574459"/>
    <w:rsid w:val="0057456F"/>
    <w:rsid w:val="00575F62"/>
    <w:rsid w:val="00576549"/>
    <w:rsid w:val="00576EDF"/>
    <w:rsid w:val="00576FAA"/>
    <w:rsid w:val="00577233"/>
    <w:rsid w:val="00577465"/>
    <w:rsid w:val="005776B1"/>
    <w:rsid w:val="005776CA"/>
    <w:rsid w:val="00577A26"/>
    <w:rsid w:val="00577AD4"/>
    <w:rsid w:val="00577C74"/>
    <w:rsid w:val="00577E0E"/>
    <w:rsid w:val="00577F4E"/>
    <w:rsid w:val="0058087D"/>
    <w:rsid w:val="00580B14"/>
    <w:rsid w:val="00580FD8"/>
    <w:rsid w:val="0058125D"/>
    <w:rsid w:val="0058195B"/>
    <w:rsid w:val="00582A7A"/>
    <w:rsid w:val="00582E47"/>
    <w:rsid w:val="00583BC2"/>
    <w:rsid w:val="00583E89"/>
    <w:rsid w:val="00584E54"/>
    <w:rsid w:val="00585780"/>
    <w:rsid w:val="005858C4"/>
    <w:rsid w:val="005860DD"/>
    <w:rsid w:val="00586479"/>
    <w:rsid w:val="00586718"/>
    <w:rsid w:val="00586BE4"/>
    <w:rsid w:val="00586E8E"/>
    <w:rsid w:val="005877AA"/>
    <w:rsid w:val="00591DDA"/>
    <w:rsid w:val="00591F82"/>
    <w:rsid w:val="0059218E"/>
    <w:rsid w:val="00592584"/>
    <w:rsid w:val="00592CFF"/>
    <w:rsid w:val="00592D85"/>
    <w:rsid w:val="00592EB8"/>
    <w:rsid w:val="005935C3"/>
    <w:rsid w:val="00594275"/>
    <w:rsid w:val="005948CF"/>
    <w:rsid w:val="005949D9"/>
    <w:rsid w:val="00594B9C"/>
    <w:rsid w:val="00595AE7"/>
    <w:rsid w:val="00595B35"/>
    <w:rsid w:val="00596BE8"/>
    <w:rsid w:val="0059728A"/>
    <w:rsid w:val="0059794A"/>
    <w:rsid w:val="005A082D"/>
    <w:rsid w:val="005A099A"/>
    <w:rsid w:val="005A26B0"/>
    <w:rsid w:val="005A2893"/>
    <w:rsid w:val="005A30AF"/>
    <w:rsid w:val="005A3E2F"/>
    <w:rsid w:val="005A3E3F"/>
    <w:rsid w:val="005A41CB"/>
    <w:rsid w:val="005A5418"/>
    <w:rsid w:val="005A5FA5"/>
    <w:rsid w:val="005A7419"/>
    <w:rsid w:val="005B116A"/>
    <w:rsid w:val="005B136D"/>
    <w:rsid w:val="005B15C9"/>
    <w:rsid w:val="005B18B1"/>
    <w:rsid w:val="005B1A9C"/>
    <w:rsid w:val="005B21B6"/>
    <w:rsid w:val="005B26DD"/>
    <w:rsid w:val="005B2DE6"/>
    <w:rsid w:val="005B3C3A"/>
    <w:rsid w:val="005B4153"/>
    <w:rsid w:val="005B420B"/>
    <w:rsid w:val="005B4517"/>
    <w:rsid w:val="005B4669"/>
    <w:rsid w:val="005B521C"/>
    <w:rsid w:val="005B5433"/>
    <w:rsid w:val="005B5EF8"/>
    <w:rsid w:val="005B6116"/>
    <w:rsid w:val="005B663E"/>
    <w:rsid w:val="005B6792"/>
    <w:rsid w:val="005B6898"/>
    <w:rsid w:val="005B6C2E"/>
    <w:rsid w:val="005B6CC0"/>
    <w:rsid w:val="005B6E52"/>
    <w:rsid w:val="005C0CB1"/>
    <w:rsid w:val="005C0DBB"/>
    <w:rsid w:val="005C15B0"/>
    <w:rsid w:val="005C253C"/>
    <w:rsid w:val="005C38B7"/>
    <w:rsid w:val="005C40BD"/>
    <w:rsid w:val="005C44C4"/>
    <w:rsid w:val="005C44F8"/>
    <w:rsid w:val="005C4563"/>
    <w:rsid w:val="005C4700"/>
    <w:rsid w:val="005C4EAB"/>
    <w:rsid w:val="005C50E3"/>
    <w:rsid w:val="005C5866"/>
    <w:rsid w:val="005C6A97"/>
    <w:rsid w:val="005C6E7F"/>
    <w:rsid w:val="005C72C1"/>
    <w:rsid w:val="005C7325"/>
    <w:rsid w:val="005C7611"/>
    <w:rsid w:val="005C76C6"/>
    <w:rsid w:val="005C7AC7"/>
    <w:rsid w:val="005C7D76"/>
    <w:rsid w:val="005C7F0E"/>
    <w:rsid w:val="005D0308"/>
    <w:rsid w:val="005D0330"/>
    <w:rsid w:val="005D0FAC"/>
    <w:rsid w:val="005D1783"/>
    <w:rsid w:val="005D1939"/>
    <w:rsid w:val="005D1B11"/>
    <w:rsid w:val="005D210C"/>
    <w:rsid w:val="005D2956"/>
    <w:rsid w:val="005D36BC"/>
    <w:rsid w:val="005D4603"/>
    <w:rsid w:val="005D55FB"/>
    <w:rsid w:val="005D572D"/>
    <w:rsid w:val="005D64A6"/>
    <w:rsid w:val="005D6565"/>
    <w:rsid w:val="005D6EE4"/>
    <w:rsid w:val="005D79C9"/>
    <w:rsid w:val="005E03F6"/>
    <w:rsid w:val="005E09CF"/>
    <w:rsid w:val="005E18B1"/>
    <w:rsid w:val="005E1906"/>
    <w:rsid w:val="005E28E1"/>
    <w:rsid w:val="005E2EBF"/>
    <w:rsid w:val="005E365B"/>
    <w:rsid w:val="005E3806"/>
    <w:rsid w:val="005E46AA"/>
    <w:rsid w:val="005E4CBE"/>
    <w:rsid w:val="005E4EDF"/>
    <w:rsid w:val="005E52C3"/>
    <w:rsid w:val="005E5E99"/>
    <w:rsid w:val="005E6077"/>
    <w:rsid w:val="005E75BF"/>
    <w:rsid w:val="005E7D5F"/>
    <w:rsid w:val="005E7FCC"/>
    <w:rsid w:val="005F0B19"/>
    <w:rsid w:val="005F15F2"/>
    <w:rsid w:val="005F1620"/>
    <w:rsid w:val="005F1818"/>
    <w:rsid w:val="005F1CBA"/>
    <w:rsid w:val="005F1E58"/>
    <w:rsid w:val="005F26AA"/>
    <w:rsid w:val="005F39B7"/>
    <w:rsid w:val="005F40EF"/>
    <w:rsid w:val="005F4167"/>
    <w:rsid w:val="005F42D5"/>
    <w:rsid w:val="005F4ACE"/>
    <w:rsid w:val="005F68AA"/>
    <w:rsid w:val="005F6CDF"/>
    <w:rsid w:val="005F73D2"/>
    <w:rsid w:val="005F75AB"/>
    <w:rsid w:val="006000DC"/>
    <w:rsid w:val="006009CE"/>
    <w:rsid w:val="00600A30"/>
    <w:rsid w:val="006013A2"/>
    <w:rsid w:val="00601844"/>
    <w:rsid w:val="00601DBB"/>
    <w:rsid w:val="00602426"/>
    <w:rsid w:val="00602451"/>
    <w:rsid w:val="0060292E"/>
    <w:rsid w:val="00602F87"/>
    <w:rsid w:val="0060321C"/>
    <w:rsid w:val="00603F22"/>
    <w:rsid w:val="0060478E"/>
    <w:rsid w:val="0060497E"/>
    <w:rsid w:val="00604B19"/>
    <w:rsid w:val="00604E43"/>
    <w:rsid w:val="00604F92"/>
    <w:rsid w:val="00605122"/>
    <w:rsid w:val="00605349"/>
    <w:rsid w:val="00606C46"/>
    <w:rsid w:val="00606DAB"/>
    <w:rsid w:val="006100E4"/>
    <w:rsid w:val="00610AD0"/>
    <w:rsid w:val="00610EA9"/>
    <w:rsid w:val="00611D52"/>
    <w:rsid w:val="00611DFC"/>
    <w:rsid w:val="00612588"/>
    <w:rsid w:val="00613042"/>
    <w:rsid w:val="006140D0"/>
    <w:rsid w:val="006149F3"/>
    <w:rsid w:val="00614B69"/>
    <w:rsid w:val="00615927"/>
    <w:rsid w:val="00616A44"/>
    <w:rsid w:val="00616AD4"/>
    <w:rsid w:val="00616B10"/>
    <w:rsid w:val="00616C98"/>
    <w:rsid w:val="006200A8"/>
    <w:rsid w:val="0062011F"/>
    <w:rsid w:val="00620708"/>
    <w:rsid w:val="00620A63"/>
    <w:rsid w:val="0062152A"/>
    <w:rsid w:val="0062374C"/>
    <w:rsid w:val="00623BC5"/>
    <w:rsid w:val="006244AB"/>
    <w:rsid w:val="00624829"/>
    <w:rsid w:val="006249B8"/>
    <w:rsid w:val="00624BA3"/>
    <w:rsid w:val="00624ED4"/>
    <w:rsid w:val="006250FB"/>
    <w:rsid w:val="00625C9F"/>
    <w:rsid w:val="006266F3"/>
    <w:rsid w:val="006267AD"/>
    <w:rsid w:val="0062701A"/>
    <w:rsid w:val="00627750"/>
    <w:rsid w:val="006304E2"/>
    <w:rsid w:val="006315EE"/>
    <w:rsid w:val="00631ACA"/>
    <w:rsid w:val="00631C1F"/>
    <w:rsid w:val="0063227D"/>
    <w:rsid w:val="00632CCC"/>
    <w:rsid w:val="00632EBD"/>
    <w:rsid w:val="00633CB8"/>
    <w:rsid w:val="00633FFA"/>
    <w:rsid w:val="006340D4"/>
    <w:rsid w:val="0063459E"/>
    <w:rsid w:val="00634DE9"/>
    <w:rsid w:val="006357C1"/>
    <w:rsid w:val="0063623B"/>
    <w:rsid w:val="00636DB7"/>
    <w:rsid w:val="006378A6"/>
    <w:rsid w:val="00637955"/>
    <w:rsid w:val="00637A1C"/>
    <w:rsid w:val="00637A3E"/>
    <w:rsid w:val="00637AFC"/>
    <w:rsid w:val="00637B46"/>
    <w:rsid w:val="0064011F"/>
    <w:rsid w:val="006407DE"/>
    <w:rsid w:val="00640A10"/>
    <w:rsid w:val="00641024"/>
    <w:rsid w:val="006422B8"/>
    <w:rsid w:val="00642428"/>
    <w:rsid w:val="00642521"/>
    <w:rsid w:val="00643286"/>
    <w:rsid w:val="0064351A"/>
    <w:rsid w:val="006444A4"/>
    <w:rsid w:val="00644502"/>
    <w:rsid w:val="00644AB3"/>
    <w:rsid w:val="006463AA"/>
    <w:rsid w:val="00646E02"/>
    <w:rsid w:val="00646EB5"/>
    <w:rsid w:val="00646F11"/>
    <w:rsid w:val="00647E80"/>
    <w:rsid w:val="0065067D"/>
    <w:rsid w:val="00650787"/>
    <w:rsid w:val="006508E0"/>
    <w:rsid w:val="0065264C"/>
    <w:rsid w:val="00652675"/>
    <w:rsid w:val="00652A90"/>
    <w:rsid w:val="00652BC9"/>
    <w:rsid w:val="00653147"/>
    <w:rsid w:val="0065393D"/>
    <w:rsid w:val="00653FB0"/>
    <w:rsid w:val="00654F43"/>
    <w:rsid w:val="00655131"/>
    <w:rsid w:val="006553E6"/>
    <w:rsid w:val="0065555D"/>
    <w:rsid w:val="006556BB"/>
    <w:rsid w:val="00656152"/>
    <w:rsid w:val="006564AC"/>
    <w:rsid w:val="00657747"/>
    <w:rsid w:val="00660E72"/>
    <w:rsid w:val="00661B2E"/>
    <w:rsid w:val="00662A00"/>
    <w:rsid w:val="00663454"/>
    <w:rsid w:val="0066365A"/>
    <w:rsid w:val="00663693"/>
    <w:rsid w:val="00663B67"/>
    <w:rsid w:val="00663DC4"/>
    <w:rsid w:val="00663F5C"/>
    <w:rsid w:val="006641F9"/>
    <w:rsid w:val="00665B9E"/>
    <w:rsid w:val="0066666D"/>
    <w:rsid w:val="00666867"/>
    <w:rsid w:val="0066745F"/>
    <w:rsid w:val="00667E40"/>
    <w:rsid w:val="00670B9B"/>
    <w:rsid w:val="00670E92"/>
    <w:rsid w:val="006718DA"/>
    <w:rsid w:val="00671ED2"/>
    <w:rsid w:val="00672492"/>
    <w:rsid w:val="00672E33"/>
    <w:rsid w:val="00673DBE"/>
    <w:rsid w:val="00674164"/>
    <w:rsid w:val="00674423"/>
    <w:rsid w:val="00674709"/>
    <w:rsid w:val="006759E3"/>
    <w:rsid w:val="00675A88"/>
    <w:rsid w:val="006771EA"/>
    <w:rsid w:val="00677F79"/>
    <w:rsid w:val="0068058C"/>
    <w:rsid w:val="006808E6"/>
    <w:rsid w:val="006814AF"/>
    <w:rsid w:val="00681A46"/>
    <w:rsid w:val="00682347"/>
    <w:rsid w:val="006823AF"/>
    <w:rsid w:val="00682D61"/>
    <w:rsid w:val="00682EBD"/>
    <w:rsid w:val="00683B35"/>
    <w:rsid w:val="00683E91"/>
    <w:rsid w:val="006840E9"/>
    <w:rsid w:val="00684413"/>
    <w:rsid w:val="00684D89"/>
    <w:rsid w:val="00684E43"/>
    <w:rsid w:val="00684F77"/>
    <w:rsid w:val="00684FCA"/>
    <w:rsid w:val="00685521"/>
    <w:rsid w:val="0068580E"/>
    <w:rsid w:val="00685FE1"/>
    <w:rsid w:val="006863A6"/>
    <w:rsid w:val="006864BF"/>
    <w:rsid w:val="00686502"/>
    <w:rsid w:val="006868CC"/>
    <w:rsid w:val="00687C6B"/>
    <w:rsid w:val="00687E0F"/>
    <w:rsid w:val="006900B1"/>
    <w:rsid w:val="006906D1"/>
    <w:rsid w:val="00690BB8"/>
    <w:rsid w:val="0069128C"/>
    <w:rsid w:val="00691EE8"/>
    <w:rsid w:val="00692256"/>
    <w:rsid w:val="00692582"/>
    <w:rsid w:val="0069352C"/>
    <w:rsid w:val="006937EC"/>
    <w:rsid w:val="00693F21"/>
    <w:rsid w:val="00694A65"/>
    <w:rsid w:val="00694AC3"/>
    <w:rsid w:val="00695245"/>
    <w:rsid w:val="00695474"/>
    <w:rsid w:val="00695FBD"/>
    <w:rsid w:val="006963CF"/>
    <w:rsid w:val="0069651B"/>
    <w:rsid w:val="00696EEA"/>
    <w:rsid w:val="006970B7"/>
    <w:rsid w:val="006977EA"/>
    <w:rsid w:val="00697849"/>
    <w:rsid w:val="00697857"/>
    <w:rsid w:val="00697987"/>
    <w:rsid w:val="00697DA3"/>
    <w:rsid w:val="006A029F"/>
    <w:rsid w:val="006A0693"/>
    <w:rsid w:val="006A1013"/>
    <w:rsid w:val="006A1030"/>
    <w:rsid w:val="006A1C57"/>
    <w:rsid w:val="006A1F1C"/>
    <w:rsid w:val="006A2165"/>
    <w:rsid w:val="006A271F"/>
    <w:rsid w:val="006A37A7"/>
    <w:rsid w:val="006A3F81"/>
    <w:rsid w:val="006A4108"/>
    <w:rsid w:val="006A4705"/>
    <w:rsid w:val="006A4864"/>
    <w:rsid w:val="006A5FA2"/>
    <w:rsid w:val="006A7A4E"/>
    <w:rsid w:val="006A7F1D"/>
    <w:rsid w:val="006A7FF0"/>
    <w:rsid w:val="006B02F8"/>
    <w:rsid w:val="006B1893"/>
    <w:rsid w:val="006B1DBD"/>
    <w:rsid w:val="006B2A1A"/>
    <w:rsid w:val="006B2B10"/>
    <w:rsid w:val="006B2EA0"/>
    <w:rsid w:val="006B30B0"/>
    <w:rsid w:val="006B37F9"/>
    <w:rsid w:val="006B38EC"/>
    <w:rsid w:val="006B47F9"/>
    <w:rsid w:val="006B5F59"/>
    <w:rsid w:val="006B63F3"/>
    <w:rsid w:val="006C0569"/>
    <w:rsid w:val="006C06D6"/>
    <w:rsid w:val="006C16E7"/>
    <w:rsid w:val="006C1E93"/>
    <w:rsid w:val="006C1FC3"/>
    <w:rsid w:val="006C2130"/>
    <w:rsid w:val="006C2190"/>
    <w:rsid w:val="006C26C6"/>
    <w:rsid w:val="006C2887"/>
    <w:rsid w:val="006C28E4"/>
    <w:rsid w:val="006C2FE8"/>
    <w:rsid w:val="006C34A2"/>
    <w:rsid w:val="006C366B"/>
    <w:rsid w:val="006C3784"/>
    <w:rsid w:val="006C43AD"/>
    <w:rsid w:val="006C4A41"/>
    <w:rsid w:val="006C4EFE"/>
    <w:rsid w:val="006C5031"/>
    <w:rsid w:val="006C50C3"/>
    <w:rsid w:val="006C5922"/>
    <w:rsid w:val="006C5D77"/>
    <w:rsid w:val="006C5D8D"/>
    <w:rsid w:val="006C5DF1"/>
    <w:rsid w:val="006C6014"/>
    <w:rsid w:val="006C6DF9"/>
    <w:rsid w:val="006C7141"/>
    <w:rsid w:val="006C7980"/>
    <w:rsid w:val="006C7C9F"/>
    <w:rsid w:val="006C7DF6"/>
    <w:rsid w:val="006D16A8"/>
    <w:rsid w:val="006D1B84"/>
    <w:rsid w:val="006D2557"/>
    <w:rsid w:val="006D29B3"/>
    <w:rsid w:val="006D2E47"/>
    <w:rsid w:val="006D327A"/>
    <w:rsid w:val="006D355C"/>
    <w:rsid w:val="006D3805"/>
    <w:rsid w:val="006D3833"/>
    <w:rsid w:val="006D41D7"/>
    <w:rsid w:val="006D4527"/>
    <w:rsid w:val="006D478F"/>
    <w:rsid w:val="006D4BA5"/>
    <w:rsid w:val="006D5019"/>
    <w:rsid w:val="006D50D3"/>
    <w:rsid w:val="006D54AB"/>
    <w:rsid w:val="006D5660"/>
    <w:rsid w:val="006D57AA"/>
    <w:rsid w:val="006D58DD"/>
    <w:rsid w:val="006D66A3"/>
    <w:rsid w:val="006D7A23"/>
    <w:rsid w:val="006E0004"/>
    <w:rsid w:val="006E0929"/>
    <w:rsid w:val="006E0E71"/>
    <w:rsid w:val="006E0FC9"/>
    <w:rsid w:val="006E18B5"/>
    <w:rsid w:val="006E18F1"/>
    <w:rsid w:val="006E2462"/>
    <w:rsid w:val="006E250F"/>
    <w:rsid w:val="006E383D"/>
    <w:rsid w:val="006E3A29"/>
    <w:rsid w:val="006E42EC"/>
    <w:rsid w:val="006E4893"/>
    <w:rsid w:val="006E522C"/>
    <w:rsid w:val="006E52C8"/>
    <w:rsid w:val="006E542F"/>
    <w:rsid w:val="006E5C32"/>
    <w:rsid w:val="006E6279"/>
    <w:rsid w:val="006E68C2"/>
    <w:rsid w:val="006E7404"/>
    <w:rsid w:val="006E751C"/>
    <w:rsid w:val="006E768F"/>
    <w:rsid w:val="006E7926"/>
    <w:rsid w:val="006F03A4"/>
    <w:rsid w:val="006F05FA"/>
    <w:rsid w:val="006F2630"/>
    <w:rsid w:val="006F275E"/>
    <w:rsid w:val="006F2F57"/>
    <w:rsid w:val="006F3426"/>
    <w:rsid w:val="006F3575"/>
    <w:rsid w:val="006F3889"/>
    <w:rsid w:val="006F3B7D"/>
    <w:rsid w:val="006F3FAA"/>
    <w:rsid w:val="006F40C4"/>
    <w:rsid w:val="006F4C22"/>
    <w:rsid w:val="006F553B"/>
    <w:rsid w:val="006F59B5"/>
    <w:rsid w:val="006F5F75"/>
    <w:rsid w:val="006F6F24"/>
    <w:rsid w:val="006F7128"/>
    <w:rsid w:val="006F78F4"/>
    <w:rsid w:val="00700091"/>
    <w:rsid w:val="0070043E"/>
    <w:rsid w:val="00700DF9"/>
    <w:rsid w:val="007010F7"/>
    <w:rsid w:val="007011A9"/>
    <w:rsid w:val="00701DC1"/>
    <w:rsid w:val="00701E7D"/>
    <w:rsid w:val="007030C1"/>
    <w:rsid w:val="00703AE2"/>
    <w:rsid w:val="00703D7C"/>
    <w:rsid w:val="00704569"/>
    <w:rsid w:val="007047A4"/>
    <w:rsid w:val="00704880"/>
    <w:rsid w:val="007052B1"/>
    <w:rsid w:val="00705794"/>
    <w:rsid w:val="00706137"/>
    <w:rsid w:val="00706582"/>
    <w:rsid w:val="00707198"/>
    <w:rsid w:val="007072FF"/>
    <w:rsid w:val="00707393"/>
    <w:rsid w:val="007100F6"/>
    <w:rsid w:val="007105D4"/>
    <w:rsid w:val="00710C5E"/>
    <w:rsid w:val="007113C4"/>
    <w:rsid w:val="00711699"/>
    <w:rsid w:val="0071176C"/>
    <w:rsid w:val="00711B05"/>
    <w:rsid w:val="0071227F"/>
    <w:rsid w:val="00712C52"/>
    <w:rsid w:val="00712EE3"/>
    <w:rsid w:val="0071368C"/>
    <w:rsid w:val="00713AD4"/>
    <w:rsid w:val="00713D21"/>
    <w:rsid w:val="00714E30"/>
    <w:rsid w:val="00715175"/>
    <w:rsid w:val="0071522E"/>
    <w:rsid w:val="00715257"/>
    <w:rsid w:val="007154E5"/>
    <w:rsid w:val="00715FA0"/>
    <w:rsid w:val="007164C1"/>
    <w:rsid w:val="00717016"/>
    <w:rsid w:val="00717447"/>
    <w:rsid w:val="007203CA"/>
    <w:rsid w:val="00720821"/>
    <w:rsid w:val="00720C7F"/>
    <w:rsid w:val="00720EA1"/>
    <w:rsid w:val="007217F9"/>
    <w:rsid w:val="00721D59"/>
    <w:rsid w:val="007220E7"/>
    <w:rsid w:val="00722C95"/>
    <w:rsid w:val="00722DB1"/>
    <w:rsid w:val="00722F89"/>
    <w:rsid w:val="00723651"/>
    <w:rsid w:val="00724E4C"/>
    <w:rsid w:val="00725264"/>
    <w:rsid w:val="00725710"/>
    <w:rsid w:val="00725CDF"/>
    <w:rsid w:val="00725D3B"/>
    <w:rsid w:val="00726DD3"/>
    <w:rsid w:val="00727D5B"/>
    <w:rsid w:val="00730F09"/>
    <w:rsid w:val="00731DF3"/>
    <w:rsid w:val="00732BE8"/>
    <w:rsid w:val="00732ECD"/>
    <w:rsid w:val="007330C9"/>
    <w:rsid w:val="00733770"/>
    <w:rsid w:val="00733D49"/>
    <w:rsid w:val="007344D5"/>
    <w:rsid w:val="007345D7"/>
    <w:rsid w:val="0073464A"/>
    <w:rsid w:val="0073544E"/>
    <w:rsid w:val="00735BA7"/>
    <w:rsid w:val="00736BB4"/>
    <w:rsid w:val="00737825"/>
    <w:rsid w:val="00740DEE"/>
    <w:rsid w:val="00741173"/>
    <w:rsid w:val="0074174B"/>
    <w:rsid w:val="00741A98"/>
    <w:rsid w:val="00741B98"/>
    <w:rsid w:val="0074202A"/>
    <w:rsid w:val="0074342E"/>
    <w:rsid w:val="0074411B"/>
    <w:rsid w:val="007446ED"/>
    <w:rsid w:val="007454FC"/>
    <w:rsid w:val="00745DF5"/>
    <w:rsid w:val="00745F22"/>
    <w:rsid w:val="00746293"/>
    <w:rsid w:val="00746967"/>
    <w:rsid w:val="00747154"/>
    <w:rsid w:val="00750781"/>
    <w:rsid w:val="00751B19"/>
    <w:rsid w:val="00751EC4"/>
    <w:rsid w:val="007537A7"/>
    <w:rsid w:val="0075430A"/>
    <w:rsid w:val="007548B5"/>
    <w:rsid w:val="00754964"/>
    <w:rsid w:val="00754CC4"/>
    <w:rsid w:val="00756765"/>
    <w:rsid w:val="0075693D"/>
    <w:rsid w:val="00756BAF"/>
    <w:rsid w:val="00756BD8"/>
    <w:rsid w:val="007570B7"/>
    <w:rsid w:val="00757270"/>
    <w:rsid w:val="0075742F"/>
    <w:rsid w:val="007577C7"/>
    <w:rsid w:val="00757D96"/>
    <w:rsid w:val="00760276"/>
    <w:rsid w:val="0076031C"/>
    <w:rsid w:val="007609FA"/>
    <w:rsid w:val="00760CE2"/>
    <w:rsid w:val="00760FA8"/>
    <w:rsid w:val="007612B8"/>
    <w:rsid w:val="00761420"/>
    <w:rsid w:val="007615C3"/>
    <w:rsid w:val="00761B7F"/>
    <w:rsid w:val="00761F23"/>
    <w:rsid w:val="00762E80"/>
    <w:rsid w:val="00763328"/>
    <w:rsid w:val="0076385A"/>
    <w:rsid w:val="00763EFC"/>
    <w:rsid w:val="00763F27"/>
    <w:rsid w:val="00764DE0"/>
    <w:rsid w:val="00764DEF"/>
    <w:rsid w:val="0076558A"/>
    <w:rsid w:val="00765614"/>
    <w:rsid w:val="007659D6"/>
    <w:rsid w:val="007667B0"/>
    <w:rsid w:val="00766E24"/>
    <w:rsid w:val="00767027"/>
    <w:rsid w:val="007673B8"/>
    <w:rsid w:val="00767E3A"/>
    <w:rsid w:val="0077059A"/>
    <w:rsid w:val="00770957"/>
    <w:rsid w:val="007709E6"/>
    <w:rsid w:val="00770E8F"/>
    <w:rsid w:val="00771E95"/>
    <w:rsid w:val="00772F17"/>
    <w:rsid w:val="0077405D"/>
    <w:rsid w:val="00776242"/>
    <w:rsid w:val="0077624C"/>
    <w:rsid w:val="00776799"/>
    <w:rsid w:val="007768D1"/>
    <w:rsid w:val="0077706E"/>
    <w:rsid w:val="00777837"/>
    <w:rsid w:val="00777941"/>
    <w:rsid w:val="007800B3"/>
    <w:rsid w:val="00780847"/>
    <w:rsid w:val="0078098A"/>
    <w:rsid w:val="007813BF"/>
    <w:rsid w:val="00782965"/>
    <w:rsid w:val="00782AD5"/>
    <w:rsid w:val="00782C49"/>
    <w:rsid w:val="00782E91"/>
    <w:rsid w:val="0078383F"/>
    <w:rsid w:val="00783B21"/>
    <w:rsid w:val="0078499C"/>
    <w:rsid w:val="00784AA6"/>
    <w:rsid w:val="007850F6"/>
    <w:rsid w:val="007853F0"/>
    <w:rsid w:val="00785CE2"/>
    <w:rsid w:val="00785F81"/>
    <w:rsid w:val="00787502"/>
    <w:rsid w:val="007875FE"/>
    <w:rsid w:val="00787702"/>
    <w:rsid w:val="00787F7B"/>
    <w:rsid w:val="007905AD"/>
    <w:rsid w:val="007915A8"/>
    <w:rsid w:val="007926D6"/>
    <w:rsid w:val="00792BAB"/>
    <w:rsid w:val="00793AE0"/>
    <w:rsid w:val="00794849"/>
    <w:rsid w:val="00795815"/>
    <w:rsid w:val="00796236"/>
    <w:rsid w:val="007962DC"/>
    <w:rsid w:val="007964B4"/>
    <w:rsid w:val="007967A3"/>
    <w:rsid w:val="00796A2C"/>
    <w:rsid w:val="00796DC5"/>
    <w:rsid w:val="007970BD"/>
    <w:rsid w:val="00797BD5"/>
    <w:rsid w:val="007A07AC"/>
    <w:rsid w:val="007A09B0"/>
    <w:rsid w:val="007A09EA"/>
    <w:rsid w:val="007A0B00"/>
    <w:rsid w:val="007A1031"/>
    <w:rsid w:val="007A1A7B"/>
    <w:rsid w:val="007A1C48"/>
    <w:rsid w:val="007A28F6"/>
    <w:rsid w:val="007A2D54"/>
    <w:rsid w:val="007A37FF"/>
    <w:rsid w:val="007A3A7E"/>
    <w:rsid w:val="007A4358"/>
    <w:rsid w:val="007A51A0"/>
    <w:rsid w:val="007A65E7"/>
    <w:rsid w:val="007A6ACA"/>
    <w:rsid w:val="007A7A8D"/>
    <w:rsid w:val="007A7B88"/>
    <w:rsid w:val="007B156B"/>
    <w:rsid w:val="007B19B2"/>
    <w:rsid w:val="007B1E87"/>
    <w:rsid w:val="007B3620"/>
    <w:rsid w:val="007B388D"/>
    <w:rsid w:val="007B4B52"/>
    <w:rsid w:val="007B5270"/>
    <w:rsid w:val="007B55FC"/>
    <w:rsid w:val="007B5989"/>
    <w:rsid w:val="007B6AF8"/>
    <w:rsid w:val="007B72F0"/>
    <w:rsid w:val="007B7743"/>
    <w:rsid w:val="007B7761"/>
    <w:rsid w:val="007C0536"/>
    <w:rsid w:val="007C1467"/>
    <w:rsid w:val="007C17A4"/>
    <w:rsid w:val="007C21A4"/>
    <w:rsid w:val="007C24B8"/>
    <w:rsid w:val="007C27A9"/>
    <w:rsid w:val="007C357B"/>
    <w:rsid w:val="007C3D50"/>
    <w:rsid w:val="007C3D58"/>
    <w:rsid w:val="007C5079"/>
    <w:rsid w:val="007C51A7"/>
    <w:rsid w:val="007C56E4"/>
    <w:rsid w:val="007C5AD0"/>
    <w:rsid w:val="007C5E40"/>
    <w:rsid w:val="007C63EB"/>
    <w:rsid w:val="007C674D"/>
    <w:rsid w:val="007C68F5"/>
    <w:rsid w:val="007C7121"/>
    <w:rsid w:val="007C7577"/>
    <w:rsid w:val="007D09CA"/>
    <w:rsid w:val="007D0ED3"/>
    <w:rsid w:val="007D0FA1"/>
    <w:rsid w:val="007D111E"/>
    <w:rsid w:val="007D1761"/>
    <w:rsid w:val="007D1A7B"/>
    <w:rsid w:val="007D1E2D"/>
    <w:rsid w:val="007D2317"/>
    <w:rsid w:val="007D294B"/>
    <w:rsid w:val="007D3752"/>
    <w:rsid w:val="007D40C5"/>
    <w:rsid w:val="007D40F8"/>
    <w:rsid w:val="007D4ACF"/>
    <w:rsid w:val="007D52D3"/>
    <w:rsid w:val="007D5855"/>
    <w:rsid w:val="007D5E5C"/>
    <w:rsid w:val="007D700F"/>
    <w:rsid w:val="007E04A5"/>
    <w:rsid w:val="007E1F5F"/>
    <w:rsid w:val="007E2380"/>
    <w:rsid w:val="007E2A4F"/>
    <w:rsid w:val="007E2E27"/>
    <w:rsid w:val="007E2F3E"/>
    <w:rsid w:val="007E3B28"/>
    <w:rsid w:val="007E3D46"/>
    <w:rsid w:val="007E4214"/>
    <w:rsid w:val="007E5C9C"/>
    <w:rsid w:val="007E5FB0"/>
    <w:rsid w:val="007E6218"/>
    <w:rsid w:val="007E67C0"/>
    <w:rsid w:val="007E6E34"/>
    <w:rsid w:val="007E7090"/>
    <w:rsid w:val="007E7B57"/>
    <w:rsid w:val="007E7CF4"/>
    <w:rsid w:val="007F0A45"/>
    <w:rsid w:val="007F1497"/>
    <w:rsid w:val="007F1C6D"/>
    <w:rsid w:val="007F21BD"/>
    <w:rsid w:val="007F228C"/>
    <w:rsid w:val="007F2897"/>
    <w:rsid w:val="007F2DAA"/>
    <w:rsid w:val="007F2E53"/>
    <w:rsid w:val="007F3048"/>
    <w:rsid w:val="007F31DF"/>
    <w:rsid w:val="007F33B3"/>
    <w:rsid w:val="007F33DF"/>
    <w:rsid w:val="007F3542"/>
    <w:rsid w:val="007F3D24"/>
    <w:rsid w:val="007F3DC1"/>
    <w:rsid w:val="007F42DA"/>
    <w:rsid w:val="007F43A5"/>
    <w:rsid w:val="007F46FA"/>
    <w:rsid w:val="007F47BA"/>
    <w:rsid w:val="007F4AD6"/>
    <w:rsid w:val="007F51E9"/>
    <w:rsid w:val="007F5E2E"/>
    <w:rsid w:val="007F5EAA"/>
    <w:rsid w:val="007F604A"/>
    <w:rsid w:val="007F6378"/>
    <w:rsid w:val="007F6390"/>
    <w:rsid w:val="007F781C"/>
    <w:rsid w:val="0080075D"/>
    <w:rsid w:val="00800FD3"/>
    <w:rsid w:val="00801AE3"/>
    <w:rsid w:val="00802080"/>
    <w:rsid w:val="008023DE"/>
    <w:rsid w:val="00802EA5"/>
    <w:rsid w:val="00803A84"/>
    <w:rsid w:val="0080436E"/>
    <w:rsid w:val="00804737"/>
    <w:rsid w:val="008053CB"/>
    <w:rsid w:val="00805CD6"/>
    <w:rsid w:val="0080653D"/>
    <w:rsid w:val="00806C0E"/>
    <w:rsid w:val="00807690"/>
    <w:rsid w:val="00807C8F"/>
    <w:rsid w:val="00807E36"/>
    <w:rsid w:val="00810138"/>
    <w:rsid w:val="00811269"/>
    <w:rsid w:val="00811F7C"/>
    <w:rsid w:val="00811FC4"/>
    <w:rsid w:val="00812D74"/>
    <w:rsid w:val="00813558"/>
    <w:rsid w:val="00813D41"/>
    <w:rsid w:val="008143C2"/>
    <w:rsid w:val="00814667"/>
    <w:rsid w:val="00814F43"/>
    <w:rsid w:val="00814F5F"/>
    <w:rsid w:val="00815A94"/>
    <w:rsid w:val="00815B8D"/>
    <w:rsid w:val="00815E3A"/>
    <w:rsid w:val="008160CE"/>
    <w:rsid w:val="008163ED"/>
    <w:rsid w:val="00817192"/>
    <w:rsid w:val="00817EF5"/>
    <w:rsid w:val="00817FC6"/>
    <w:rsid w:val="0082007E"/>
    <w:rsid w:val="00820282"/>
    <w:rsid w:val="008203B0"/>
    <w:rsid w:val="008206C4"/>
    <w:rsid w:val="00820AF5"/>
    <w:rsid w:val="00820CCD"/>
    <w:rsid w:val="00820D70"/>
    <w:rsid w:val="00820EAF"/>
    <w:rsid w:val="008212AE"/>
    <w:rsid w:val="008214D8"/>
    <w:rsid w:val="0082158D"/>
    <w:rsid w:val="0082188D"/>
    <w:rsid w:val="00821F11"/>
    <w:rsid w:val="0082327D"/>
    <w:rsid w:val="00823547"/>
    <w:rsid w:val="00824375"/>
    <w:rsid w:val="0082510A"/>
    <w:rsid w:val="00825996"/>
    <w:rsid w:val="00825EB5"/>
    <w:rsid w:val="008265B0"/>
    <w:rsid w:val="00826835"/>
    <w:rsid w:val="0082693F"/>
    <w:rsid w:val="00827AE8"/>
    <w:rsid w:val="00827B6D"/>
    <w:rsid w:val="008308C3"/>
    <w:rsid w:val="008315E8"/>
    <w:rsid w:val="008318E1"/>
    <w:rsid w:val="008330A7"/>
    <w:rsid w:val="00833450"/>
    <w:rsid w:val="008338F8"/>
    <w:rsid w:val="00833CB6"/>
    <w:rsid w:val="0083404B"/>
    <w:rsid w:val="008341F0"/>
    <w:rsid w:val="0083449A"/>
    <w:rsid w:val="0083490C"/>
    <w:rsid w:val="0083581B"/>
    <w:rsid w:val="008362E4"/>
    <w:rsid w:val="008363C7"/>
    <w:rsid w:val="008372E6"/>
    <w:rsid w:val="008377B5"/>
    <w:rsid w:val="00840D5D"/>
    <w:rsid w:val="00840F48"/>
    <w:rsid w:val="00841580"/>
    <w:rsid w:val="008426A5"/>
    <w:rsid w:val="00842CF4"/>
    <w:rsid w:val="00842DE9"/>
    <w:rsid w:val="00842E75"/>
    <w:rsid w:val="00844AEC"/>
    <w:rsid w:val="00844D08"/>
    <w:rsid w:val="00845DC0"/>
    <w:rsid w:val="008467C5"/>
    <w:rsid w:val="0084703D"/>
    <w:rsid w:val="00847178"/>
    <w:rsid w:val="00847741"/>
    <w:rsid w:val="00847775"/>
    <w:rsid w:val="008501BA"/>
    <w:rsid w:val="00850793"/>
    <w:rsid w:val="0085087F"/>
    <w:rsid w:val="008508F4"/>
    <w:rsid w:val="00851073"/>
    <w:rsid w:val="008518B2"/>
    <w:rsid w:val="00852480"/>
    <w:rsid w:val="00852982"/>
    <w:rsid w:val="008531B2"/>
    <w:rsid w:val="008545CA"/>
    <w:rsid w:val="00854F75"/>
    <w:rsid w:val="00855A05"/>
    <w:rsid w:val="0085667C"/>
    <w:rsid w:val="00856E57"/>
    <w:rsid w:val="008572D6"/>
    <w:rsid w:val="0085737A"/>
    <w:rsid w:val="008602D0"/>
    <w:rsid w:val="008604D2"/>
    <w:rsid w:val="00861107"/>
    <w:rsid w:val="008611DA"/>
    <w:rsid w:val="008613F7"/>
    <w:rsid w:val="00861DAF"/>
    <w:rsid w:val="00862F31"/>
    <w:rsid w:val="0086349E"/>
    <w:rsid w:val="008639D4"/>
    <w:rsid w:val="00863A20"/>
    <w:rsid w:val="008642D8"/>
    <w:rsid w:val="00864D7D"/>
    <w:rsid w:val="0086596E"/>
    <w:rsid w:val="00865AAE"/>
    <w:rsid w:val="008661DD"/>
    <w:rsid w:val="00866E11"/>
    <w:rsid w:val="00867B2F"/>
    <w:rsid w:val="00870207"/>
    <w:rsid w:val="00870E88"/>
    <w:rsid w:val="00871867"/>
    <w:rsid w:val="008728F1"/>
    <w:rsid w:val="00872B5F"/>
    <w:rsid w:val="0087352E"/>
    <w:rsid w:val="0087488C"/>
    <w:rsid w:val="00874A3B"/>
    <w:rsid w:val="0087552D"/>
    <w:rsid w:val="008763A7"/>
    <w:rsid w:val="008763F6"/>
    <w:rsid w:val="00876EDD"/>
    <w:rsid w:val="0087727C"/>
    <w:rsid w:val="00877302"/>
    <w:rsid w:val="008775A4"/>
    <w:rsid w:val="00877C3E"/>
    <w:rsid w:val="00877FA7"/>
    <w:rsid w:val="00880A54"/>
    <w:rsid w:val="00880A78"/>
    <w:rsid w:val="00880B2B"/>
    <w:rsid w:val="00880EAD"/>
    <w:rsid w:val="00881305"/>
    <w:rsid w:val="008819E6"/>
    <w:rsid w:val="00881C83"/>
    <w:rsid w:val="00881F3C"/>
    <w:rsid w:val="00882054"/>
    <w:rsid w:val="00882281"/>
    <w:rsid w:val="00882CE4"/>
    <w:rsid w:val="008830E7"/>
    <w:rsid w:val="00883CF8"/>
    <w:rsid w:val="00884669"/>
    <w:rsid w:val="0088525D"/>
    <w:rsid w:val="00886540"/>
    <w:rsid w:val="00886C2C"/>
    <w:rsid w:val="0088707C"/>
    <w:rsid w:val="008873B7"/>
    <w:rsid w:val="008902BA"/>
    <w:rsid w:val="0089068A"/>
    <w:rsid w:val="00890AE7"/>
    <w:rsid w:val="00890F4F"/>
    <w:rsid w:val="00891106"/>
    <w:rsid w:val="00891155"/>
    <w:rsid w:val="00891447"/>
    <w:rsid w:val="0089157A"/>
    <w:rsid w:val="00891613"/>
    <w:rsid w:val="0089199B"/>
    <w:rsid w:val="00891D4D"/>
    <w:rsid w:val="00892324"/>
    <w:rsid w:val="008923D9"/>
    <w:rsid w:val="00892E64"/>
    <w:rsid w:val="00892F1E"/>
    <w:rsid w:val="00893179"/>
    <w:rsid w:val="0089383E"/>
    <w:rsid w:val="00894B69"/>
    <w:rsid w:val="00894C54"/>
    <w:rsid w:val="00894D27"/>
    <w:rsid w:val="00895445"/>
    <w:rsid w:val="0089545B"/>
    <w:rsid w:val="00895A46"/>
    <w:rsid w:val="00896066"/>
    <w:rsid w:val="00896ED6"/>
    <w:rsid w:val="00897572"/>
    <w:rsid w:val="008A052E"/>
    <w:rsid w:val="008A093E"/>
    <w:rsid w:val="008A0F8A"/>
    <w:rsid w:val="008A104D"/>
    <w:rsid w:val="008A19E2"/>
    <w:rsid w:val="008A19ED"/>
    <w:rsid w:val="008A1DB1"/>
    <w:rsid w:val="008A1F25"/>
    <w:rsid w:val="008A234F"/>
    <w:rsid w:val="008A2B0E"/>
    <w:rsid w:val="008A3800"/>
    <w:rsid w:val="008A3877"/>
    <w:rsid w:val="008A39AD"/>
    <w:rsid w:val="008A4C22"/>
    <w:rsid w:val="008A4D75"/>
    <w:rsid w:val="008A5355"/>
    <w:rsid w:val="008A6398"/>
    <w:rsid w:val="008A646A"/>
    <w:rsid w:val="008A6EA2"/>
    <w:rsid w:val="008A7BDB"/>
    <w:rsid w:val="008B026F"/>
    <w:rsid w:val="008B06F3"/>
    <w:rsid w:val="008B0AC9"/>
    <w:rsid w:val="008B15D1"/>
    <w:rsid w:val="008B16D8"/>
    <w:rsid w:val="008B23C7"/>
    <w:rsid w:val="008B2E63"/>
    <w:rsid w:val="008B315D"/>
    <w:rsid w:val="008B624C"/>
    <w:rsid w:val="008B69EA"/>
    <w:rsid w:val="008C00B5"/>
    <w:rsid w:val="008C05E7"/>
    <w:rsid w:val="008C0F46"/>
    <w:rsid w:val="008C15A5"/>
    <w:rsid w:val="008C17BB"/>
    <w:rsid w:val="008C17C1"/>
    <w:rsid w:val="008C1B45"/>
    <w:rsid w:val="008C263D"/>
    <w:rsid w:val="008C26D3"/>
    <w:rsid w:val="008C2807"/>
    <w:rsid w:val="008C2C6E"/>
    <w:rsid w:val="008C32F8"/>
    <w:rsid w:val="008C401B"/>
    <w:rsid w:val="008C48D6"/>
    <w:rsid w:val="008C68D4"/>
    <w:rsid w:val="008C6BE0"/>
    <w:rsid w:val="008C6CF4"/>
    <w:rsid w:val="008C705D"/>
    <w:rsid w:val="008D0499"/>
    <w:rsid w:val="008D1EDD"/>
    <w:rsid w:val="008D24E5"/>
    <w:rsid w:val="008D287C"/>
    <w:rsid w:val="008D2E49"/>
    <w:rsid w:val="008D2F85"/>
    <w:rsid w:val="008D34A6"/>
    <w:rsid w:val="008D399A"/>
    <w:rsid w:val="008D39D2"/>
    <w:rsid w:val="008D3B86"/>
    <w:rsid w:val="008D4725"/>
    <w:rsid w:val="008D4C0D"/>
    <w:rsid w:val="008D50ED"/>
    <w:rsid w:val="008D582F"/>
    <w:rsid w:val="008D6585"/>
    <w:rsid w:val="008E0557"/>
    <w:rsid w:val="008E0F52"/>
    <w:rsid w:val="008E0FF5"/>
    <w:rsid w:val="008E1097"/>
    <w:rsid w:val="008E1265"/>
    <w:rsid w:val="008E1D55"/>
    <w:rsid w:val="008E22AE"/>
    <w:rsid w:val="008E2952"/>
    <w:rsid w:val="008E2CD3"/>
    <w:rsid w:val="008E33ED"/>
    <w:rsid w:val="008E38EC"/>
    <w:rsid w:val="008E45D1"/>
    <w:rsid w:val="008E4B86"/>
    <w:rsid w:val="008E4C2D"/>
    <w:rsid w:val="008E4EE0"/>
    <w:rsid w:val="008E54CF"/>
    <w:rsid w:val="008E5A79"/>
    <w:rsid w:val="008E633E"/>
    <w:rsid w:val="008E7D40"/>
    <w:rsid w:val="008F000E"/>
    <w:rsid w:val="008F04CF"/>
    <w:rsid w:val="008F0812"/>
    <w:rsid w:val="008F124D"/>
    <w:rsid w:val="008F1345"/>
    <w:rsid w:val="008F2132"/>
    <w:rsid w:val="008F25BF"/>
    <w:rsid w:val="008F2710"/>
    <w:rsid w:val="008F2DD9"/>
    <w:rsid w:val="008F45A7"/>
    <w:rsid w:val="008F49D8"/>
    <w:rsid w:val="008F4DD7"/>
    <w:rsid w:val="008F51DA"/>
    <w:rsid w:val="008F570F"/>
    <w:rsid w:val="008F5BD6"/>
    <w:rsid w:val="008F6387"/>
    <w:rsid w:val="008F65BB"/>
    <w:rsid w:val="008F68F6"/>
    <w:rsid w:val="008F6A59"/>
    <w:rsid w:val="008F6CD9"/>
    <w:rsid w:val="008F6D83"/>
    <w:rsid w:val="008F7378"/>
    <w:rsid w:val="008F73C3"/>
    <w:rsid w:val="008F73D3"/>
    <w:rsid w:val="008F77EB"/>
    <w:rsid w:val="008F7BD0"/>
    <w:rsid w:val="0090006A"/>
    <w:rsid w:val="00900A0F"/>
    <w:rsid w:val="00900D48"/>
    <w:rsid w:val="0090148B"/>
    <w:rsid w:val="009023DF"/>
    <w:rsid w:val="00902570"/>
    <w:rsid w:val="0090291E"/>
    <w:rsid w:val="009029C8"/>
    <w:rsid w:val="00902AEB"/>
    <w:rsid w:val="00902E9F"/>
    <w:rsid w:val="0090368B"/>
    <w:rsid w:val="009038CC"/>
    <w:rsid w:val="00903D20"/>
    <w:rsid w:val="009042D9"/>
    <w:rsid w:val="009046B4"/>
    <w:rsid w:val="0090473C"/>
    <w:rsid w:val="0090499D"/>
    <w:rsid w:val="009049B9"/>
    <w:rsid w:val="00904D50"/>
    <w:rsid w:val="00904F81"/>
    <w:rsid w:val="00905062"/>
    <w:rsid w:val="009054CD"/>
    <w:rsid w:val="0090580D"/>
    <w:rsid w:val="00905C82"/>
    <w:rsid w:val="00906683"/>
    <w:rsid w:val="009068B2"/>
    <w:rsid w:val="00906E6B"/>
    <w:rsid w:val="009074C2"/>
    <w:rsid w:val="009077DA"/>
    <w:rsid w:val="009079FC"/>
    <w:rsid w:val="009100D8"/>
    <w:rsid w:val="0091064B"/>
    <w:rsid w:val="00910E5A"/>
    <w:rsid w:val="009137FF"/>
    <w:rsid w:val="00913953"/>
    <w:rsid w:val="00913BDF"/>
    <w:rsid w:val="00913EFF"/>
    <w:rsid w:val="00915195"/>
    <w:rsid w:val="00916151"/>
    <w:rsid w:val="00916D78"/>
    <w:rsid w:val="00916E7B"/>
    <w:rsid w:val="00916FC9"/>
    <w:rsid w:val="00917823"/>
    <w:rsid w:val="00917E58"/>
    <w:rsid w:val="00920883"/>
    <w:rsid w:val="00922209"/>
    <w:rsid w:val="00922AA1"/>
    <w:rsid w:val="00923192"/>
    <w:rsid w:val="009232B2"/>
    <w:rsid w:val="009233C0"/>
    <w:rsid w:val="00924F6D"/>
    <w:rsid w:val="00925372"/>
    <w:rsid w:val="009261BD"/>
    <w:rsid w:val="00926E74"/>
    <w:rsid w:val="0092730C"/>
    <w:rsid w:val="009278F0"/>
    <w:rsid w:val="009308A1"/>
    <w:rsid w:val="00930FBC"/>
    <w:rsid w:val="00931064"/>
    <w:rsid w:val="00931901"/>
    <w:rsid w:val="00931AAF"/>
    <w:rsid w:val="00932162"/>
    <w:rsid w:val="00932CEF"/>
    <w:rsid w:val="009333A6"/>
    <w:rsid w:val="00934458"/>
    <w:rsid w:val="00934F37"/>
    <w:rsid w:val="00934FAD"/>
    <w:rsid w:val="009353D9"/>
    <w:rsid w:val="00935A99"/>
    <w:rsid w:val="00935D9D"/>
    <w:rsid w:val="0093681F"/>
    <w:rsid w:val="009374AB"/>
    <w:rsid w:val="00937C9B"/>
    <w:rsid w:val="009404A0"/>
    <w:rsid w:val="009404C1"/>
    <w:rsid w:val="009409F4"/>
    <w:rsid w:val="00940CBE"/>
    <w:rsid w:val="009411BF"/>
    <w:rsid w:val="00941520"/>
    <w:rsid w:val="00941938"/>
    <w:rsid w:val="0094212D"/>
    <w:rsid w:val="00943222"/>
    <w:rsid w:val="009436C6"/>
    <w:rsid w:val="009436E5"/>
    <w:rsid w:val="00943857"/>
    <w:rsid w:val="00943AFA"/>
    <w:rsid w:val="00943BA7"/>
    <w:rsid w:val="00944912"/>
    <w:rsid w:val="009449C5"/>
    <w:rsid w:val="009454C1"/>
    <w:rsid w:val="009459D2"/>
    <w:rsid w:val="00945EB5"/>
    <w:rsid w:val="00946717"/>
    <w:rsid w:val="009467FF"/>
    <w:rsid w:val="00946995"/>
    <w:rsid w:val="00947848"/>
    <w:rsid w:val="009478EB"/>
    <w:rsid w:val="00947B89"/>
    <w:rsid w:val="0095121B"/>
    <w:rsid w:val="009514D6"/>
    <w:rsid w:val="009518C7"/>
    <w:rsid w:val="00951BDA"/>
    <w:rsid w:val="009525CB"/>
    <w:rsid w:val="009527F0"/>
    <w:rsid w:val="0095284D"/>
    <w:rsid w:val="009529CF"/>
    <w:rsid w:val="00952C23"/>
    <w:rsid w:val="00952FD8"/>
    <w:rsid w:val="00953376"/>
    <w:rsid w:val="0095344E"/>
    <w:rsid w:val="00953A63"/>
    <w:rsid w:val="00955471"/>
    <w:rsid w:val="009559CB"/>
    <w:rsid w:val="00956202"/>
    <w:rsid w:val="009566C3"/>
    <w:rsid w:val="009568C9"/>
    <w:rsid w:val="00957195"/>
    <w:rsid w:val="0095724B"/>
    <w:rsid w:val="00957447"/>
    <w:rsid w:val="009608A9"/>
    <w:rsid w:val="00961112"/>
    <w:rsid w:val="00961A44"/>
    <w:rsid w:val="00961B65"/>
    <w:rsid w:val="009625A5"/>
    <w:rsid w:val="009628CA"/>
    <w:rsid w:val="00962CEF"/>
    <w:rsid w:val="00962DE3"/>
    <w:rsid w:val="00962FB7"/>
    <w:rsid w:val="009630D7"/>
    <w:rsid w:val="009634CF"/>
    <w:rsid w:val="009644E2"/>
    <w:rsid w:val="009648BE"/>
    <w:rsid w:val="0096508C"/>
    <w:rsid w:val="00965A04"/>
    <w:rsid w:val="00965B49"/>
    <w:rsid w:val="00965C9C"/>
    <w:rsid w:val="00965F54"/>
    <w:rsid w:val="00966647"/>
    <w:rsid w:val="00966928"/>
    <w:rsid w:val="00966E38"/>
    <w:rsid w:val="00967B0F"/>
    <w:rsid w:val="009709E4"/>
    <w:rsid w:val="00971743"/>
    <w:rsid w:val="00971983"/>
    <w:rsid w:val="00971FDA"/>
    <w:rsid w:val="00972740"/>
    <w:rsid w:val="0097276F"/>
    <w:rsid w:val="00973064"/>
    <w:rsid w:val="009734C6"/>
    <w:rsid w:val="00973A37"/>
    <w:rsid w:val="00974249"/>
    <w:rsid w:val="00974889"/>
    <w:rsid w:val="00975280"/>
    <w:rsid w:val="00975EE6"/>
    <w:rsid w:val="009763E4"/>
    <w:rsid w:val="009765CC"/>
    <w:rsid w:val="009767D8"/>
    <w:rsid w:val="00976976"/>
    <w:rsid w:val="00976E04"/>
    <w:rsid w:val="009776C3"/>
    <w:rsid w:val="009777B2"/>
    <w:rsid w:val="009778C4"/>
    <w:rsid w:val="00980930"/>
    <w:rsid w:val="00980986"/>
    <w:rsid w:val="00980ABB"/>
    <w:rsid w:val="00980C45"/>
    <w:rsid w:val="00980FF8"/>
    <w:rsid w:val="00981E21"/>
    <w:rsid w:val="009821D4"/>
    <w:rsid w:val="00982B38"/>
    <w:rsid w:val="0098305B"/>
    <w:rsid w:val="00983483"/>
    <w:rsid w:val="009838FF"/>
    <w:rsid w:val="00983966"/>
    <w:rsid w:val="00983AFC"/>
    <w:rsid w:val="00983E9F"/>
    <w:rsid w:val="00984302"/>
    <w:rsid w:val="00984327"/>
    <w:rsid w:val="0098572A"/>
    <w:rsid w:val="00985A41"/>
    <w:rsid w:val="00986826"/>
    <w:rsid w:val="009868C2"/>
    <w:rsid w:val="009878C0"/>
    <w:rsid w:val="00987D99"/>
    <w:rsid w:val="00987F90"/>
    <w:rsid w:val="00990C04"/>
    <w:rsid w:val="00990E0B"/>
    <w:rsid w:val="00991914"/>
    <w:rsid w:val="009919F6"/>
    <w:rsid w:val="0099249F"/>
    <w:rsid w:val="00993FB9"/>
    <w:rsid w:val="00994143"/>
    <w:rsid w:val="00995B6B"/>
    <w:rsid w:val="00995C2F"/>
    <w:rsid w:val="00996035"/>
    <w:rsid w:val="009961B4"/>
    <w:rsid w:val="0099783B"/>
    <w:rsid w:val="009A0A4F"/>
    <w:rsid w:val="009A0F30"/>
    <w:rsid w:val="009A12C0"/>
    <w:rsid w:val="009A1558"/>
    <w:rsid w:val="009A1A16"/>
    <w:rsid w:val="009A267F"/>
    <w:rsid w:val="009A3011"/>
    <w:rsid w:val="009A32EA"/>
    <w:rsid w:val="009A36DA"/>
    <w:rsid w:val="009A3788"/>
    <w:rsid w:val="009A4038"/>
    <w:rsid w:val="009A4D29"/>
    <w:rsid w:val="009A5299"/>
    <w:rsid w:val="009A545F"/>
    <w:rsid w:val="009A57E2"/>
    <w:rsid w:val="009A603E"/>
    <w:rsid w:val="009A6079"/>
    <w:rsid w:val="009A6232"/>
    <w:rsid w:val="009A6BF2"/>
    <w:rsid w:val="009A73ED"/>
    <w:rsid w:val="009A790E"/>
    <w:rsid w:val="009B0166"/>
    <w:rsid w:val="009B03A8"/>
    <w:rsid w:val="009B0E05"/>
    <w:rsid w:val="009B1346"/>
    <w:rsid w:val="009B1629"/>
    <w:rsid w:val="009B1991"/>
    <w:rsid w:val="009B36D5"/>
    <w:rsid w:val="009B3FF4"/>
    <w:rsid w:val="009B4825"/>
    <w:rsid w:val="009B4A97"/>
    <w:rsid w:val="009B4DF9"/>
    <w:rsid w:val="009B5329"/>
    <w:rsid w:val="009B54AE"/>
    <w:rsid w:val="009B5506"/>
    <w:rsid w:val="009B5FB6"/>
    <w:rsid w:val="009B601E"/>
    <w:rsid w:val="009B6052"/>
    <w:rsid w:val="009B6CAC"/>
    <w:rsid w:val="009B6F44"/>
    <w:rsid w:val="009B790A"/>
    <w:rsid w:val="009B796F"/>
    <w:rsid w:val="009C1785"/>
    <w:rsid w:val="009C2733"/>
    <w:rsid w:val="009C27C0"/>
    <w:rsid w:val="009C32C6"/>
    <w:rsid w:val="009C3663"/>
    <w:rsid w:val="009C43AE"/>
    <w:rsid w:val="009C4461"/>
    <w:rsid w:val="009C49EF"/>
    <w:rsid w:val="009C4CAE"/>
    <w:rsid w:val="009C5355"/>
    <w:rsid w:val="009C5435"/>
    <w:rsid w:val="009C5C7F"/>
    <w:rsid w:val="009C5FEB"/>
    <w:rsid w:val="009C69EA"/>
    <w:rsid w:val="009C6A4E"/>
    <w:rsid w:val="009C6D57"/>
    <w:rsid w:val="009C77CF"/>
    <w:rsid w:val="009C7E70"/>
    <w:rsid w:val="009D0A90"/>
    <w:rsid w:val="009D0B65"/>
    <w:rsid w:val="009D1727"/>
    <w:rsid w:val="009D1BA3"/>
    <w:rsid w:val="009D26F3"/>
    <w:rsid w:val="009D2C3E"/>
    <w:rsid w:val="009D378D"/>
    <w:rsid w:val="009D3CA9"/>
    <w:rsid w:val="009D3DF7"/>
    <w:rsid w:val="009D3FF5"/>
    <w:rsid w:val="009D440D"/>
    <w:rsid w:val="009D4869"/>
    <w:rsid w:val="009D4B56"/>
    <w:rsid w:val="009D4CE6"/>
    <w:rsid w:val="009D504F"/>
    <w:rsid w:val="009D5E0C"/>
    <w:rsid w:val="009D63D7"/>
    <w:rsid w:val="009D772B"/>
    <w:rsid w:val="009E0615"/>
    <w:rsid w:val="009E0711"/>
    <w:rsid w:val="009E12AF"/>
    <w:rsid w:val="009E1803"/>
    <w:rsid w:val="009E227B"/>
    <w:rsid w:val="009E247A"/>
    <w:rsid w:val="009E27D3"/>
    <w:rsid w:val="009E2FD3"/>
    <w:rsid w:val="009E33C2"/>
    <w:rsid w:val="009E351A"/>
    <w:rsid w:val="009E3783"/>
    <w:rsid w:val="009E40BA"/>
    <w:rsid w:val="009E4BD2"/>
    <w:rsid w:val="009E518B"/>
    <w:rsid w:val="009E544E"/>
    <w:rsid w:val="009E559B"/>
    <w:rsid w:val="009E5930"/>
    <w:rsid w:val="009E5CA6"/>
    <w:rsid w:val="009E61C8"/>
    <w:rsid w:val="009E667C"/>
    <w:rsid w:val="009E6E31"/>
    <w:rsid w:val="009E6EBB"/>
    <w:rsid w:val="009E760C"/>
    <w:rsid w:val="009E7686"/>
    <w:rsid w:val="009F01FE"/>
    <w:rsid w:val="009F07BB"/>
    <w:rsid w:val="009F07FB"/>
    <w:rsid w:val="009F0D06"/>
    <w:rsid w:val="009F10BA"/>
    <w:rsid w:val="009F1146"/>
    <w:rsid w:val="009F2225"/>
    <w:rsid w:val="009F3C72"/>
    <w:rsid w:val="009F3E94"/>
    <w:rsid w:val="009F4107"/>
    <w:rsid w:val="009F4B7F"/>
    <w:rsid w:val="009F5532"/>
    <w:rsid w:val="009F58CD"/>
    <w:rsid w:val="009F6068"/>
    <w:rsid w:val="009F680D"/>
    <w:rsid w:val="00A002FA"/>
    <w:rsid w:val="00A0031F"/>
    <w:rsid w:val="00A005B4"/>
    <w:rsid w:val="00A005F4"/>
    <w:rsid w:val="00A00893"/>
    <w:rsid w:val="00A011B6"/>
    <w:rsid w:val="00A02471"/>
    <w:rsid w:val="00A027EE"/>
    <w:rsid w:val="00A02B7F"/>
    <w:rsid w:val="00A02D80"/>
    <w:rsid w:val="00A02E95"/>
    <w:rsid w:val="00A0306A"/>
    <w:rsid w:val="00A0352B"/>
    <w:rsid w:val="00A035DF"/>
    <w:rsid w:val="00A0370E"/>
    <w:rsid w:val="00A03F79"/>
    <w:rsid w:val="00A04164"/>
    <w:rsid w:val="00A0477B"/>
    <w:rsid w:val="00A04E80"/>
    <w:rsid w:val="00A05140"/>
    <w:rsid w:val="00A05999"/>
    <w:rsid w:val="00A0620B"/>
    <w:rsid w:val="00A065A9"/>
    <w:rsid w:val="00A066EA"/>
    <w:rsid w:val="00A06ADF"/>
    <w:rsid w:val="00A10060"/>
    <w:rsid w:val="00A1046F"/>
    <w:rsid w:val="00A109F9"/>
    <w:rsid w:val="00A11083"/>
    <w:rsid w:val="00A11D69"/>
    <w:rsid w:val="00A125B4"/>
    <w:rsid w:val="00A12C39"/>
    <w:rsid w:val="00A12EB5"/>
    <w:rsid w:val="00A12F0A"/>
    <w:rsid w:val="00A138C3"/>
    <w:rsid w:val="00A13E1C"/>
    <w:rsid w:val="00A141CE"/>
    <w:rsid w:val="00A141DF"/>
    <w:rsid w:val="00A14845"/>
    <w:rsid w:val="00A14EFA"/>
    <w:rsid w:val="00A15263"/>
    <w:rsid w:val="00A15694"/>
    <w:rsid w:val="00A1569C"/>
    <w:rsid w:val="00A15A11"/>
    <w:rsid w:val="00A16592"/>
    <w:rsid w:val="00A169A8"/>
    <w:rsid w:val="00A16C91"/>
    <w:rsid w:val="00A16EF1"/>
    <w:rsid w:val="00A17C7F"/>
    <w:rsid w:val="00A17CD4"/>
    <w:rsid w:val="00A17DB0"/>
    <w:rsid w:val="00A209C5"/>
    <w:rsid w:val="00A20DB2"/>
    <w:rsid w:val="00A214B5"/>
    <w:rsid w:val="00A2167B"/>
    <w:rsid w:val="00A21CDA"/>
    <w:rsid w:val="00A2209A"/>
    <w:rsid w:val="00A2223E"/>
    <w:rsid w:val="00A22D73"/>
    <w:rsid w:val="00A232C6"/>
    <w:rsid w:val="00A23937"/>
    <w:rsid w:val="00A23A82"/>
    <w:rsid w:val="00A24670"/>
    <w:rsid w:val="00A2480D"/>
    <w:rsid w:val="00A25AF2"/>
    <w:rsid w:val="00A2614E"/>
    <w:rsid w:val="00A26947"/>
    <w:rsid w:val="00A275CD"/>
    <w:rsid w:val="00A27AC1"/>
    <w:rsid w:val="00A30466"/>
    <w:rsid w:val="00A3212C"/>
    <w:rsid w:val="00A32197"/>
    <w:rsid w:val="00A321B6"/>
    <w:rsid w:val="00A3227F"/>
    <w:rsid w:val="00A32D8F"/>
    <w:rsid w:val="00A33186"/>
    <w:rsid w:val="00A3363C"/>
    <w:rsid w:val="00A33AA6"/>
    <w:rsid w:val="00A33D53"/>
    <w:rsid w:val="00A3529E"/>
    <w:rsid w:val="00A35499"/>
    <w:rsid w:val="00A35DD5"/>
    <w:rsid w:val="00A3677C"/>
    <w:rsid w:val="00A36983"/>
    <w:rsid w:val="00A36AA8"/>
    <w:rsid w:val="00A36C29"/>
    <w:rsid w:val="00A36DFE"/>
    <w:rsid w:val="00A379B0"/>
    <w:rsid w:val="00A37E5A"/>
    <w:rsid w:val="00A405DC"/>
    <w:rsid w:val="00A40AD2"/>
    <w:rsid w:val="00A4125E"/>
    <w:rsid w:val="00A41792"/>
    <w:rsid w:val="00A41FEB"/>
    <w:rsid w:val="00A424B0"/>
    <w:rsid w:val="00A42774"/>
    <w:rsid w:val="00A4350B"/>
    <w:rsid w:val="00A43869"/>
    <w:rsid w:val="00A439A2"/>
    <w:rsid w:val="00A43A5E"/>
    <w:rsid w:val="00A43AD7"/>
    <w:rsid w:val="00A43E85"/>
    <w:rsid w:val="00A44169"/>
    <w:rsid w:val="00A443DB"/>
    <w:rsid w:val="00A44C70"/>
    <w:rsid w:val="00A4508A"/>
    <w:rsid w:val="00A4555E"/>
    <w:rsid w:val="00A455E1"/>
    <w:rsid w:val="00A4581B"/>
    <w:rsid w:val="00A45CF2"/>
    <w:rsid w:val="00A45DA7"/>
    <w:rsid w:val="00A460C0"/>
    <w:rsid w:val="00A4636E"/>
    <w:rsid w:val="00A46619"/>
    <w:rsid w:val="00A46F4D"/>
    <w:rsid w:val="00A47B41"/>
    <w:rsid w:val="00A47CFC"/>
    <w:rsid w:val="00A47DB5"/>
    <w:rsid w:val="00A47DD2"/>
    <w:rsid w:val="00A47E57"/>
    <w:rsid w:val="00A504C7"/>
    <w:rsid w:val="00A508C0"/>
    <w:rsid w:val="00A50BBE"/>
    <w:rsid w:val="00A50FEE"/>
    <w:rsid w:val="00A514BF"/>
    <w:rsid w:val="00A517A6"/>
    <w:rsid w:val="00A52069"/>
    <w:rsid w:val="00A5212C"/>
    <w:rsid w:val="00A522CC"/>
    <w:rsid w:val="00A52AB5"/>
    <w:rsid w:val="00A52F51"/>
    <w:rsid w:val="00A536C0"/>
    <w:rsid w:val="00A53AB6"/>
    <w:rsid w:val="00A547CC"/>
    <w:rsid w:val="00A548A5"/>
    <w:rsid w:val="00A54F50"/>
    <w:rsid w:val="00A55036"/>
    <w:rsid w:val="00A550AD"/>
    <w:rsid w:val="00A551C4"/>
    <w:rsid w:val="00A555B5"/>
    <w:rsid w:val="00A556FC"/>
    <w:rsid w:val="00A55D59"/>
    <w:rsid w:val="00A562F2"/>
    <w:rsid w:val="00A566CB"/>
    <w:rsid w:val="00A5678F"/>
    <w:rsid w:val="00A567BC"/>
    <w:rsid w:val="00A5703C"/>
    <w:rsid w:val="00A575FA"/>
    <w:rsid w:val="00A57FF8"/>
    <w:rsid w:val="00A6024A"/>
    <w:rsid w:val="00A6052E"/>
    <w:rsid w:val="00A6059F"/>
    <w:rsid w:val="00A60F90"/>
    <w:rsid w:val="00A621EB"/>
    <w:rsid w:val="00A62219"/>
    <w:rsid w:val="00A626AB"/>
    <w:rsid w:val="00A62BFB"/>
    <w:rsid w:val="00A62DFF"/>
    <w:rsid w:val="00A62FD2"/>
    <w:rsid w:val="00A636CF"/>
    <w:rsid w:val="00A63877"/>
    <w:rsid w:val="00A639C2"/>
    <w:rsid w:val="00A65135"/>
    <w:rsid w:val="00A6567E"/>
    <w:rsid w:val="00A6567F"/>
    <w:rsid w:val="00A657DC"/>
    <w:rsid w:val="00A65A85"/>
    <w:rsid w:val="00A65E31"/>
    <w:rsid w:val="00A662B7"/>
    <w:rsid w:val="00A66337"/>
    <w:rsid w:val="00A663CC"/>
    <w:rsid w:val="00A67670"/>
    <w:rsid w:val="00A6770B"/>
    <w:rsid w:val="00A678DD"/>
    <w:rsid w:val="00A67923"/>
    <w:rsid w:val="00A70690"/>
    <w:rsid w:val="00A70C5F"/>
    <w:rsid w:val="00A70CFC"/>
    <w:rsid w:val="00A70E07"/>
    <w:rsid w:val="00A72849"/>
    <w:rsid w:val="00A733EB"/>
    <w:rsid w:val="00A7343B"/>
    <w:rsid w:val="00A7355F"/>
    <w:rsid w:val="00A747C4"/>
    <w:rsid w:val="00A74C06"/>
    <w:rsid w:val="00A75961"/>
    <w:rsid w:val="00A76209"/>
    <w:rsid w:val="00A7639C"/>
    <w:rsid w:val="00A768AE"/>
    <w:rsid w:val="00A76B1A"/>
    <w:rsid w:val="00A775D7"/>
    <w:rsid w:val="00A77C71"/>
    <w:rsid w:val="00A80D12"/>
    <w:rsid w:val="00A81458"/>
    <w:rsid w:val="00A83300"/>
    <w:rsid w:val="00A83586"/>
    <w:rsid w:val="00A83B9F"/>
    <w:rsid w:val="00A83E2E"/>
    <w:rsid w:val="00A84216"/>
    <w:rsid w:val="00A84914"/>
    <w:rsid w:val="00A85469"/>
    <w:rsid w:val="00A875AE"/>
    <w:rsid w:val="00A87FAA"/>
    <w:rsid w:val="00A9018B"/>
    <w:rsid w:val="00A90212"/>
    <w:rsid w:val="00A90423"/>
    <w:rsid w:val="00A9146E"/>
    <w:rsid w:val="00A91674"/>
    <w:rsid w:val="00A9224F"/>
    <w:rsid w:val="00A9228D"/>
    <w:rsid w:val="00A9242D"/>
    <w:rsid w:val="00A925BE"/>
    <w:rsid w:val="00A92A34"/>
    <w:rsid w:val="00A92DA7"/>
    <w:rsid w:val="00A93143"/>
    <w:rsid w:val="00A93640"/>
    <w:rsid w:val="00A9367F"/>
    <w:rsid w:val="00A93757"/>
    <w:rsid w:val="00A943B4"/>
    <w:rsid w:val="00A94938"/>
    <w:rsid w:val="00A94E42"/>
    <w:rsid w:val="00A95301"/>
    <w:rsid w:val="00A95F16"/>
    <w:rsid w:val="00A96688"/>
    <w:rsid w:val="00A9676C"/>
    <w:rsid w:val="00A96826"/>
    <w:rsid w:val="00A96DA0"/>
    <w:rsid w:val="00A9729F"/>
    <w:rsid w:val="00A97435"/>
    <w:rsid w:val="00A976D2"/>
    <w:rsid w:val="00A97F7B"/>
    <w:rsid w:val="00AA113A"/>
    <w:rsid w:val="00AA11BA"/>
    <w:rsid w:val="00AA1B1B"/>
    <w:rsid w:val="00AA2634"/>
    <w:rsid w:val="00AA2672"/>
    <w:rsid w:val="00AA2743"/>
    <w:rsid w:val="00AA282D"/>
    <w:rsid w:val="00AA2C35"/>
    <w:rsid w:val="00AA2E8E"/>
    <w:rsid w:val="00AA3521"/>
    <w:rsid w:val="00AA367E"/>
    <w:rsid w:val="00AA59D4"/>
    <w:rsid w:val="00AA6C92"/>
    <w:rsid w:val="00AA78D3"/>
    <w:rsid w:val="00AB0037"/>
    <w:rsid w:val="00AB08A2"/>
    <w:rsid w:val="00AB0DA6"/>
    <w:rsid w:val="00AB0F79"/>
    <w:rsid w:val="00AB174F"/>
    <w:rsid w:val="00AB1B8A"/>
    <w:rsid w:val="00AB1D71"/>
    <w:rsid w:val="00AB22E3"/>
    <w:rsid w:val="00AB2440"/>
    <w:rsid w:val="00AB267C"/>
    <w:rsid w:val="00AB26FE"/>
    <w:rsid w:val="00AB2760"/>
    <w:rsid w:val="00AB2D41"/>
    <w:rsid w:val="00AB2E8D"/>
    <w:rsid w:val="00AB31D9"/>
    <w:rsid w:val="00AB3307"/>
    <w:rsid w:val="00AB3C79"/>
    <w:rsid w:val="00AB4271"/>
    <w:rsid w:val="00AB4531"/>
    <w:rsid w:val="00AB49B8"/>
    <w:rsid w:val="00AB4D3D"/>
    <w:rsid w:val="00AB58DB"/>
    <w:rsid w:val="00AB5E13"/>
    <w:rsid w:val="00AB5E71"/>
    <w:rsid w:val="00AB5F35"/>
    <w:rsid w:val="00AB6450"/>
    <w:rsid w:val="00AB756A"/>
    <w:rsid w:val="00AB75BD"/>
    <w:rsid w:val="00AC0419"/>
    <w:rsid w:val="00AC0805"/>
    <w:rsid w:val="00AC0AF2"/>
    <w:rsid w:val="00AC0B52"/>
    <w:rsid w:val="00AC0B9B"/>
    <w:rsid w:val="00AC0EFE"/>
    <w:rsid w:val="00AC1162"/>
    <w:rsid w:val="00AC1843"/>
    <w:rsid w:val="00AC1A6A"/>
    <w:rsid w:val="00AC1BD0"/>
    <w:rsid w:val="00AC254A"/>
    <w:rsid w:val="00AC2A4F"/>
    <w:rsid w:val="00AC31AD"/>
    <w:rsid w:val="00AC39EC"/>
    <w:rsid w:val="00AC4044"/>
    <w:rsid w:val="00AC458E"/>
    <w:rsid w:val="00AC4ED0"/>
    <w:rsid w:val="00AC5181"/>
    <w:rsid w:val="00AC5403"/>
    <w:rsid w:val="00AC64F6"/>
    <w:rsid w:val="00AC780D"/>
    <w:rsid w:val="00AD1293"/>
    <w:rsid w:val="00AD1998"/>
    <w:rsid w:val="00AD1E35"/>
    <w:rsid w:val="00AD44D8"/>
    <w:rsid w:val="00AD4968"/>
    <w:rsid w:val="00AD4B0E"/>
    <w:rsid w:val="00AD51D3"/>
    <w:rsid w:val="00AD5285"/>
    <w:rsid w:val="00AD538F"/>
    <w:rsid w:val="00AD5D08"/>
    <w:rsid w:val="00AD5FFB"/>
    <w:rsid w:val="00AD6262"/>
    <w:rsid w:val="00AD62AD"/>
    <w:rsid w:val="00AD6C76"/>
    <w:rsid w:val="00AE001E"/>
    <w:rsid w:val="00AE0402"/>
    <w:rsid w:val="00AE1124"/>
    <w:rsid w:val="00AE125F"/>
    <w:rsid w:val="00AE1F08"/>
    <w:rsid w:val="00AE3AD3"/>
    <w:rsid w:val="00AE3AE3"/>
    <w:rsid w:val="00AE3B5F"/>
    <w:rsid w:val="00AE4231"/>
    <w:rsid w:val="00AE49C6"/>
    <w:rsid w:val="00AE5650"/>
    <w:rsid w:val="00AE5C2E"/>
    <w:rsid w:val="00AE5F98"/>
    <w:rsid w:val="00AE60E0"/>
    <w:rsid w:val="00AE6A88"/>
    <w:rsid w:val="00AE6F97"/>
    <w:rsid w:val="00AE736A"/>
    <w:rsid w:val="00AE7716"/>
    <w:rsid w:val="00AE79A2"/>
    <w:rsid w:val="00AE7CE3"/>
    <w:rsid w:val="00AF0224"/>
    <w:rsid w:val="00AF146F"/>
    <w:rsid w:val="00AF155A"/>
    <w:rsid w:val="00AF1F00"/>
    <w:rsid w:val="00AF20BB"/>
    <w:rsid w:val="00AF2B82"/>
    <w:rsid w:val="00AF2D3B"/>
    <w:rsid w:val="00AF37BD"/>
    <w:rsid w:val="00AF3949"/>
    <w:rsid w:val="00AF420A"/>
    <w:rsid w:val="00AF4338"/>
    <w:rsid w:val="00AF47D1"/>
    <w:rsid w:val="00AF47E0"/>
    <w:rsid w:val="00AF703B"/>
    <w:rsid w:val="00AF7333"/>
    <w:rsid w:val="00AF7616"/>
    <w:rsid w:val="00AF7729"/>
    <w:rsid w:val="00AF7ABB"/>
    <w:rsid w:val="00B0014E"/>
    <w:rsid w:val="00B00B26"/>
    <w:rsid w:val="00B01052"/>
    <w:rsid w:val="00B01519"/>
    <w:rsid w:val="00B019E9"/>
    <w:rsid w:val="00B022CB"/>
    <w:rsid w:val="00B023A4"/>
    <w:rsid w:val="00B030B7"/>
    <w:rsid w:val="00B031FB"/>
    <w:rsid w:val="00B03209"/>
    <w:rsid w:val="00B0381D"/>
    <w:rsid w:val="00B04BA4"/>
    <w:rsid w:val="00B063EA"/>
    <w:rsid w:val="00B06636"/>
    <w:rsid w:val="00B071F3"/>
    <w:rsid w:val="00B1040E"/>
    <w:rsid w:val="00B11698"/>
    <w:rsid w:val="00B11995"/>
    <w:rsid w:val="00B11EA4"/>
    <w:rsid w:val="00B13755"/>
    <w:rsid w:val="00B13E36"/>
    <w:rsid w:val="00B13FEF"/>
    <w:rsid w:val="00B140F0"/>
    <w:rsid w:val="00B144EF"/>
    <w:rsid w:val="00B146B3"/>
    <w:rsid w:val="00B14B17"/>
    <w:rsid w:val="00B16063"/>
    <w:rsid w:val="00B166D7"/>
    <w:rsid w:val="00B1765C"/>
    <w:rsid w:val="00B20087"/>
    <w:rsid w:val="00B205E3"/>
    <w:rsid w:val="00B20866"/>
    <w:rsid w:val="00B20B1E"/>
    <w:rsid w:val="00B20D62"/>
    <w:rsid w:val="00B22364"/>
    <w:rsid w:val="00B223E3"/>
    <w:rsid w:val="00B23273"/>
    <w:rsid w:val="00B233C5"/>
    <w:rsid w:val="00B246E3"/>
    <w:rsid w:val="00B26365"/>
    <w:rsid w:val="00B26832"/>
    <w:rsid w:val="00B26C0D"/>
    <w:rsid w:val="00B26CF7"/>
    <w:rsid w:val="00B26D0E"/>
    <w:rsid w:val="00B26EBE"/>
    <w:rsid w:val="00B2740E"/>
    <w:rsid w:val="00B277DE"/>
    <w:rsid w:val="00B30171"/>
    <w:rsid w:val="00B309A7"/>
    <w:rsid w:val="00B30A1D"/>
    <w:rsid w:val="00B30AE0"/>
    <w:rsid w:val="00B3126B"/>
    <w:rsid w:val="00B31599"/>
    <w:rsid w:val="00B31E96"/>
    <w:rsid w:val="00B32283"/>
    <w:rsid w:val="00B32A3B"/>
    <w:rsid w:val="00B33459"/>
    <w:rsid w:val="00B34260"/>
    <w:rsid w:val="00B358DA"/>
    <w:rsid w:val="00B375E0"/>
    <w:rsid w:val="00B376A5"/>
    <w:rsid w:val="00B37BC6"/>
    <w:rsid w:val="00B37C1E"/>
    <w:rsid w:val="00B37D89"/>
    <w:rsid w:val="00B4042E"/>
    <w:rsid w:val="00B40617"/>
    <w:rsid w:val="00B40A6C"/>
    <w:rsid w:val="00B40AAD"/>
    <w:rsid w:val="00B41047"/>
    <w:rsid w:val="00B41F41"/>
    <w:rsid w:val="00B41FDF"/>
    <w:rsid w:val="00B42027"/>
    <w:rsid w:val="00B427F3"/>
    <w:rsid w:val="00B42B4A"/>
    <w:rsid w:val="00B43026"/>
    <w:rsid w:val="00B43EBE"/>
    <w:rsid w:val="00B44C5C"/>
    <w:rsid w:val="00B45BF7"/>
    <w:rsid w:val="00B45C33"/>
    <w:rsid w:val="00B47334"/>
    <w:rsid w:val="00B47A9A"/>
    <w:rsid w:val="00B50138"/>
    <w:rsid w:val="00B5046A"/>
    <w:rsid w:val="00B514FA"/>
    <w:rsid w:val="00B53E2B"/>
    <w:rsid w:val="00B54003"/>
    <w:rsid w:val="00B54750"/>
    <w:rsid w:val="00B5496C"/>
    <w:rsid w:val="00B54D7D"/>
    <w:rsid w:val="00B554FE"/>
    <w:rsid w:val="00B5583A"/>
    <w:rsid w:val="00B55A52"/>
    <w:rsid w:val="00B55A8D"/>
    <w:rsid w:val="00B55B3A"/>
    <w:rsid w:val="00B55ED7"/>
    <w:rsid w:val="00B55F7E"/>
    <w:rsid w:val="00B560C6"/>
    <w:rsid w:val="00B56C46"/>
    <w:rsid w:val="00B574B1"/>
    <w:rsid w:val="00B601E8"/>
    <w:rsid w:val="00B6033F"/>
    <w:rsid w:val="00B60691"/>
    <w:rsid w:val="00B6190D"/>
    <w:rsid w:val="00B620C2"/>
    <w:rsid w:val="00B62E66"/>
    <w:rsid w:val="00B634A6"/>
    <w:rsid w:val="00B63C96"/>
    <w:rsid w:val="00B63EA7"/>
    <w:rsid w:val="00B64108"/>
    <w:rsid w:val="00B6439C"/>
    <w:rsid w:val="00B649E5"/>
    <w:rsid w:val="00B64A49"/>
    <w:rsid w:val="00B65095"/>
    <w:rsid w:val="00B65C50"/>
    <w:rsid w:val="00B65F34"/>
    <w:rsid w:val="00B66024"/>
    <w:rsid w:val="00B6649D"/>
    <w:rsid w:val="00B674A9"/>
    <w:rsid w:val="00B67BC0"/>
    <w:rsid w:val="00B70110"/>
    <w:rsid w:val="00B70C06"/>
    <w:rsid w:val="00B70D56"/>
    <w:rsid w:val="00B71B91"/>
    <w:rsid w:val="00B71D25"/>
    <w:rsid w:val="00B72513"/>
    <w:rsid w:val="00B72BBB"/>
    <w:rsid w:val="00B72C57"/>
    <w:rsid w:val="00B72D1D"/>
    <w:rsid w:val="00B73AD9"/>
    <w:rsid w:val="00B73D54"/>
    <w:rsid w:val="00B74946"/>
    <w:rsid w:val="00B755D6"/>
    <w:rsid w:val="00B75E2E"/>
    <w:rsid w:val="00B775F4"/>
    <w:rsid w:val="00B80039"/>
    <w:rsid w:val="00B813FF"/>
    <w:rsid w:val="00B81B56"/>
    <w:rsid w:val="00B81F79"/>
    <w:rsid w:val="00B830FB"/>
    <w:rsid w:val="00B83568"/>
    <w:rsid w:val="00B835B6"/>
    <w:rsid w:val="00B837D2"/>
    <w:rsid w:val="00B83B95"/>
    <w:rsid w:val="00B843B8"/>
    <w:rsid w:val="00B84EF3"/>
    <w:rsid w:val="00B85A58"/>
    <w:rsid w:val="00B86280"/>
    <w:rsid w:val="00B863DD"/>
    <w:rsid w:val="00B866A3"/>
    <w:rsid w:val="00B872CF"/>
    <w:rsid w:val="00B87B7F"/>
    <w:rsid w:val="00B87F48"/>
    <w:rsid w:val="00B90DA5"/>
    <w:rsid w:val="00B9189B"/>
    <w:rsid w:val="00B91FE7"/>
    <w:rsid w:val="00B92012"/>
    <w:rsid w:val="00B92964"/>
    <w:rsid w:val="00B92AE9"/>
    <w:rsid w:val="00B934C7"/>
    <w:rsid w:val="00B93B3B"/>
    <w:rsid w:val="00B948BA"/>
    <w:rsid w:val="00B94ABC"/>
    <w:rsid w:val="00B951F0"/>
    <w:rsid w:val="00B95A7B"/>
    <w:rsid w:val="00B9627F"/>
    <w:rsid w:val="00B96383"/>
    <w:rsid w:val="00B96B1E"/>
    <w:rsid w:val="00B96BF2"/>
    <w:rsid w:val="00B96CA5"/>
    <w:rsid w:val="00B96D3D"/>
    <w:rsid w:val="00B971C1"/>
    <w:rsid w:val="00B971DB"/>
    <w:rsid w:val="00B976FB"/>
    <w:rsid w:val="00B9774E"/>
    <w:rsid w:val="00B97903"/>
    <w:rsid w:val="00B97B45"/>
    <w:rsid w:val="00BA06B3"/>
    <w:rsid w:val="00BA0A4C"/>
    <w:rsid w:val="00BA1497"/>
    <w:rsid w:val="00BA1C1B"/>
    <w:rsid w:val="00BA2618"/>
    <w:rsid w:val="00BA3979"/>
    <w:rsid w:val="00BA4185"/>
    <w:rsid w:val="00BA4C92"/>
    <w:rsid w:val="00BA4CE5"/>
    <w:rsid w:val="00BA518A"/>
    <w:rsid w:val="00BA69F0"/>
    <w:rsid w:val="00BA6C9F"/>
    <w:rsid w:val="00BA728F"/>
    <w:rsid w:val="00BA7724"/>
    <w:rsid w:val="00BA7975"/>
    <w:rsid w:val="00BA7CEA"/>
    <w:rsid w:val="00BB0293"/>
    <w:rsid w:val="00BB169B"/>
    <w:rsid w:val="00BB2374"/>
    <w:rsid w:val="00BB2725"/>
    <w:rsid w:val="00BB2B47"/>
    <w:rsid w:val="00BB2EA7"/>
    <w:rsid w:val="00BB3072"/>
    <w:rsid w:val="00BB328F"/>
    <w:rsid w:val="00BB343F"/>
    <w:rsid w:val="00BB3DB2"/>
    <w:rsid w:val="00BB4851"/>
    <w:rsid w:val="00BB52EF"/>
    <w:rsid w:val="00BB57C6"/>
    <w:rsid w:val="00BB58EB"/>
    <w:rsid w:val="00BB623F"/>
    <w:rsid w:val="00BB6403"/>
    <w:rsid w:val="00BB6592"/>
    <w:rsid w:val="00BB7402"/>
    <w:rsid w:val="00BB77FC"/>
    <w:rsid w:val="00BB7CD1"/>
    <w:rsid w:val="00BC01F3"/>
    <w:rsid w:val="00BC0300"/>
    <w:rsid w:val="00BC09E1"/>
    <w:rsid w:val="00BC0AF6"/>
    <w:rsid w:val="00BC119F"/>
    <w:rsid w:val="00BC16AB"/>
    <w:rsid w:val="00BC18FF"/>
    <w:rsid w:val="00BC1B2A"/>
    <w:rsid w:val="00BC22A4"/>
    <w:rsid w:val="00BC3D4C"/>
    <w:rsid w:val="00BC4B76"/>
    <w:rsid w:val="00BC5086"/>
    <w:rsid w:val="00BC57EA"/>
    <w:rsid w:val="00BC5F50"/>
    <w:rsid w:val="00BC6794"/>
    <w:rsid w:val="00BC71C1"/>
    <w:rsid w:val="00BD07F6"/>
    <w:rsid w:val="00BD0DBC"/>
    <w:rsid w:val="00BD1CD3"/>
    <w:rsid w:val="00BD3DF9"/>
    <w:rsid w:val="00BD5E0D"/>
    <w:rsid w:val="00BD629A"/>
    <w:rsid w:val="00BD6693"/>
    <w:rsid w:val="00BD6B68"/>
    <w:rsid w:val="00BD74C5"/>
    <w:rsid w:val="00BE04B2"/>
    <w:rsid w:val="00BE086E"/>
    <w:rsid w:val="00BE0978"/>
    <w:rsid w:val="00BE0FE8"/>
    <w:rsid w:val="00BE157D"/>
    <w:rsid w:val="00BE1A2A"/>
    <w:rsid w:val="00BE1F71"/>
    <w:rsid w:val="00BE24D6"/>
    <w:rsid w:val="00BE3D09"/>
    <w:rsid w:val="00BE52DB"/>
    <w:rsid w:val="00BE5530"/>
    <w:rsid w:val="00BE57DF"/>
    <w:rsid w:val="00BE5F2C"/>
    <w:rsid w:val="00BE609A"/>
    <w:rsid w:val="00BE6619"/>
    <w:rsid w:val="00BE6C61"/>
    <w:rsid w:val="00BF0521"/>
    <w:rsid w:val="00BF0AC4"/>
    <w:rsid w:val="00BF152B"/>
    <w:rsid w:val="00BF169D"/>
    <w:rsid w:val="00BF18E4"/>
    <w:rsid w:val="00BF1F79"/>
    <w:rsid w:val="00BF2378"/>
    <w:rsid w:val="00BF248D"/>
    <w:rsid w:val="00BF27AD"/>
    <w:rsid w:val="00BF2CEF"/>
    <w:rsid w:val="00BF351C"/>
    <w:rsid w:val="00BF38AA"/>
    <w:rsid w:val="00BF3F30"/>
    <w:rsid w:val="00BF46C1"/>
    <w:rsid w:val="00BF475B"/>
    <w:rsid w:val="00BF4BCE"/>
    <w:rsid w:val="00BF4E21"/>
    <w:rsid w:val="00BF5022"/>
    <w:rsid w:val="00BF5543"/>
    <w:rsid w:val="00BF5557"/>
    <w:rsid w:val="00BF6616"/>
    <w:rsid w:val="00BF7822"/>
    <w:rsid w:val="00BF7BDB"/>
    <w:rsid w:val="00BF7F75"/>
    <w:rsid w:val="00C0084B"/>
    <w:rsid w:val="00C00B56"/>
    <w:rsid w:val="00C00CBE"/>
    <w:rsid w:val="00C010F8"/>
    <w:rsid w:val="00C01F33"/>
    <w:rsid w:val="00C02252"/>
    <w:rsid w:val="00C02690"/>
    <w:rsid w:val="00C026C1"/>
    <w:rsid w:val="00C03FF6"/>
    <w:rsid w:val="00C042C3"/>
    <w:rsid w:val="00C047E1"/>
    <w:rsid w:val="00C04CD0"/>
    <w:rsid w:val="00C04EFD"/>
    <w:rsid w:val="00C05017"/>
    <w:rsid w:val="00C054AF"/>
    <w:rsid w:val="00C05614"/>
    <w:rsid w:val="00C06AB5"/>
    <w:rsid w:val="00C06C36"/>
    <w:rsid w:val="00C06CAC"/>
    <w:rsid w:val="00C06E91"/>
    <w:rsid w:val="00C07063"/>
    <w:rsid w:val="00C07AFC"/>
    <w:rsid w:val="00C07C17"/>
    <w:rsid w:val="00C07E14"/>
    <w:rsid w:val="00C1046B"/>
    <w:rsid w:val="00C104D3"/>
    <w:rsid w:val="00C1073B"/>
    <w:rsid w:val="00C1076C"/>
    <w:rsid w:val="00C10D0C"/>
    <w:rsid w:val="00C10E31"/>
    <w:rsid w:val="00C11E49"/>
    <w:rsid w:val="00C122BE"/>
    <w:rsid w:val="00C127F9"/>
    <w:rsid w:val="00C12D8A"/>
    <w:rsid w:val="00C12DBD"/>
    <w:rsid w:val="00C132C2"/>
    <w:rsid w:val="00C1384C"/>
    <w:rsid w:val="00C14704"/>
    <w:rsid w:val="00C155E0"/>
    <w:rsid w:val="00C15C24"/>
    <w:rsid w:val="00C16428"/>
    <w:rsid w:val="00C168BB"/>
    <w:rsid w:val="00C1697B"/>
    <w:rsid w:val="00C17801"/>
    <w:rsid w:val="00C17DCD"/>
    <w:rsid w:val="00C20323"/>
    <w:rsid w:val="00C2033A"/>
    <w:rsid w:val="00C2153F"/>
    <w:rsid w:val="00C219C9"/>
    <w:rsid w:val="00C21B2E"/>
    <w:rsid w:val="00C21EBC"/>
    <w:rsid w:val="00C2219E"/>
    <w:rsid w:val="00C222EB"/>
    <w:rsid w:val="00C228A2"/>
    <w:rsid w:val="00C235B0"/>
    <w:rsid w:val="00C23760"/>
    <w:rsid w:val="00C24BAB"/>
    <w:rsid w:val="00C251B7"/>
    <w:rsid w:val="00C25271"/>
    <w:rsid w:val="00C25291"/>
    <w:rsid w:val="00C26019"/>
    <w:rsid w:val="00C2607D"/>
    <w:rsid w:val="00C271A6"/>
    <w:rsid w:val="00C27269"/>
    <w:rsid w:val="00C2743B"/>
    <w:rsid w:val="00C30B37"/>
    <w:rsid w:val="00C30F5B"/>
    <w:rsid w:val="00C31738"/>
    <w:rsid w:val="00C31742"/>
    <w:rsid w:val="00C32257"/>
    <w:rsid w:val="00C3239A"/>
    <w:rsid w:val="00C32D57"/>
    <w:rsid w:val="00C338AF"/>
    <w:rsid w:val="00C33BB2"/>
    <w:rsid w:val="00C34570"/>
    <w:rsid w:val="00C34607"/>
    <w:rsid w:val="00C34836"/>
    <w:rsid w:val="00C34F16"/>
    <w:rsid w:val="00C34F4F"/>
    <w:rsid w:val="00C35D9F"/>
    <w:rsid w:val="00C37993"/>
    <w:rsid w:val="00C37A98"/>
    <w:rsid w:val="00C37F9F"/>
    <w:rsid w:val="00C4042C"/>
    <w:rsid w:val="00C40A48"/>
    <w:rsid w:val="00C40B49"/>
    <w:rsid w:val="00C40F3A"/>
    <w:rsid w:val="00C42208"/>
    <w:rsid w:val="00C4262A"/>
    <w:rsid w:val="00C42822"/>
    <w:rsid w:val="00C42D2D"/>
    <w:rsid w:val="00C431F4"/>
    <w:rsid w:val="00C4378A"/>
    <w:rsid w:val="00C43D4E"/>
    <w:rsid w:val="00C4482C"/>
    <w:rsid w:val="00C448E9"/>
    <w:rsid w:val="00C44BDC"/>
    <w:rsid w:val="00C45246"/>
    <w:rsid w:val="00C45E8C"/>
    <w:rsid w:val="00C4619D"/>
    <w:rsid w:val="00C4687C"/>
    <w:rsid w:val="00C46993"/>
    <w:rsid w:val="00C469B0"/>
    <w:rsid w:val="00C46F44"/>
    <w:rsid w:val="00C478C3"/>
    <w:rsid w:val="00C5129D"/>
    <w:rsid w:val="00C51E26"/>
    <w:rsid w:val="00C5235D"/>
    <w:rsid w:val="00C5289A"/>
    <w:rsid w:val="00C5399F"/>
    <w:rsid w:val="00C53BEF"/>
    <w:rsid w:val="00C54595"/>
    <w:rsid w:val="00C54650"/>
    <w:rsid w:val="00C54C07"/>
    <w:rsid w:val="00C551A8"/>
    <w:rsid w:val="00C555CC"/>
    <w:rsid w:val="00C556F5"/>
    <w:rsid w:val="00C56135"/>
    <w:rsid w:val="00C561E2"/>
    <w:rsid w:val="00C568F3"/>
    <w:rsid w:val="00C56B1B"/>
    <w:rsid w:val="00C56DB9"/>
    <w:rsid w:val="00C56EE1"/>
    <w:rsid w:val="00C5701F"/>
    <w:rsid w:val="00C573E5"/>
    <w:rsid w:val="00C57BD8"/>
    <w:rsid w:val="00C60100"/>
    <w:rsid w:val="00C60205"/>
    <w:rsid w:val="00C60583"/>
    <w:rsid w:val="00C6066C"/>
    <w:rsid w:val="00C6066D"/>
    <w:rsid w:val="00C61248"/>
    <w:rsid w:val="00C6187C"/>
    <w:rsid w:val="00C62885"/>
    <w:rsid w:val="00C6354E"/>
    <w:rsid w:val="00C641AF"/>
    <w:rsid w:val="00C643AF"/>
    <w:rsid w:val="00C652F5"/>
    <w:rsid w:val="00C657A9"/>
    <w:rsid w:val="00C67159"/>
    <w:rsid w:val="00C6731D"/>
    <w:rsid w:val="00C67491"/>
    <w:rsid w:val="00C679AF"/>
    <w:rsid w:val="00C67BB2"/>
    <w:rsid w:val="00C67BD4"/>
    <w:rsid w:val="00C67FAC"/>
    <w:rsid w:val="00C70890"/>
    <w:rsid w:val="00C709E9"/>
    <w:rsid w:val="00C71251"/>
    <w:rsid w:val="00C713E3"/>
    <w:rsid w:val="00C71732"/>
    <w:rsid w:val="00C726BC"/>
    <w:rsid w:val="00C7271F"/>
    <w:rsid w:val="00C73098"/>
    <w:rsid w:val="00C730E1"/>
    <w:rsid w:val="00C73720"/>
    <w:rsid w:val="00C73C11"/>
    <w:rsid w:val="00C73DC9"/>
    <w:rsid w:val="00C73F18"/>
    <w:rsid w:val="00C74419"/>
    <w:rsid w:val="00C750EC"/>
    <w:rsid w:val="00C7644D"/>
    <w:rsid w:val="00C7645F"/>
    <w:rsid w:val="00C7656C"/>
    <w:rsid w:val="00C77558"/>
    <w:rsid w:val="00C7786A"/>
    <w:rsid w:val="00C77B39"/>
    <w:rsid w:val="00C77BB4"/>
    <w:rsid w:val="00C77C6B"/>
    <w:rsid w:val="00C809D4"/>
    <w:rsid w:val="00C80BB4"/>
    <w:rsid w:val="00C814F5"/>
    <w:rsid w:val="00C8184A"/>
    <w:rsid w:val="00C82AA6"/>
    <w:rsid w:val="00C82DBE"/>
    <w:rsid w:val="00C834EE"/>
    <w:rsid w:val="00C840D2"/>
    <w:rsid w:val="00C851D1"/>
    <w:rsid w:val="00C85498"/>
    <w:rsid w:val="00C85BEF"/>
    <w:rsid w:val="00C85C88"/>
    <w:rsid w:val="00C87463"/>
    <w:rsid w:val="00C8753C"/>
    <w:rsid w:val="00C903D9"/>
    <w:rsid w:val="00C90965"/>
    <w:rsid w:val="00C916E8"/>
    <w:rsid w:val="00C91958"/>
    <w:rsid w:val="00C91FBA"/>
    <w:rsid w:val="00C9364E"/>
    <w:rsid w:val="00C93665"/>
    <w:rsid w:val="00C94491"/>
    <w:rsid w:val="00C94505"/>
    <w:rsid w:val="00C94525"/>
    <w:rsid w:val="00C94771"/>
    <w:rsid w:val="00C94E03"/>
    <w:rsid w:val="00C94F0E"/>
    <w:rsid w:val="00C94F1D"/>
    <w:rsid w:val="00C94F68"/>
    <w:rsid w:val="00C95315"/>
    <w:rsid w:val="00C960AB"/>
    <w:rsid w:val="00C9758E"/>
    <w:rsid w:val="00C97645"/>
    <w:rsid w:val="00C979A6"/>
    <w:rsid w:val="00CA0F6D"/>
    <w:rsid w:val="00CA30CC"/>
    <w:rsid w:val="00CA3472"/>
    <w:rsid w:val="00CA4047"/>
    <w:rsid w:val="00CA48DB"/>
    <w:rsid w:val="00CA4D3F"/>
    <w:rsid w:val="00CA568B"/>
    <w:rsid w:val="00CA582E"/>
    <w:rsid w:val="00CA59DC"/>
    <w:rsid w:val="00CA5D02"/>
    <w:rsid w:val="00CA659D"/>
    <w:rsid w:val="00CA6F5C"/>
    <w:rsid w:val="00CA7C2A"/>
    <w:rsid w:val="00CB0729"/>
    <w:rsid w:val="00CB0BB7"/>
    <w:rsid w:val="00CB11AB"/>
    <w:rsid w:val="00CB1C8A"/>
    <w:rsid w:val="00CB1F34"/>
    <w:rsid w:val="00CB2048"/>
    <w:rsid w:val="00CB3200"/>
    <w:rsid w:val="00CB336F"/>
    <w:rsid w:val="00CB33CB"/>
    <w:rsid w:val="00CB35D3"/>
    <w:rsid w:val="00CB40F1"/>
    <w:rsid w:val="00CB41B4"/>
    <w:rsid w:val="00CB4407"/>
    <w:rsid w:val="00CB5C60"/>
    <w:rsid w:val="00CB5FB2"/>
    <w:rsid w:val="00CB699F"/>
    <w:rsid w:val="00CB7C76"/>
    <w:rsid w:val="00CB7FF5"/>
    <w:rsid w:val="00CC0F64"/>
    <w:rsid w:val="00CC10EC"/>
    <w:rsid w:val="00CC1E0F"/>
    <w:rsid w:val="00CC2022"/>
    <w:rsid w:val="00CC240C"/>
    <w:rsid w:val="00CC3D0D"/>
    <w:rsid w:val="00CC51FD"/>
    <w:rsid w:val="00CC53F3"/>
    <w:rsid w:val="00CC6582"/>
    <w:rsid w:val="00CC67CA"/>
    <w:rsid w:val="00CC6E25"/>
    <w:rsid w:val="00CC7520"/>
    <w:rsid w:val="00CC7C86"/>
    <w:rsid w:val="00CD0931"/>
    <w:rsid w:val="00CD0E3D"/>
    <w:rsid w:val="00CD2E68"/>
    <w:rsid w:val="00CD3161"/>
    <w:rsid w:val="00CD3D76"/>
    <w:rsid w:val="00CD47B9"/>
    <w:rsid w:val="00CD4872"/>
    <w:rsid w:val="00CD51CE"/>
    <w:rsid w:val="00CD54DD"/>
    <w:rsid w:val="00CD5B76"/>
    <w:rsid w:val="00CD6291"/>
    <w:rsid w:val="00CD681B"/>
    <w:rsid w:val="00CD7077"/>
    <w:rsid w:val="00CD734F"/>
    <w:rsid w:val="00CD7848"/>
    <w:rsid w:val="00CE0E02"/>
    <w:rsid w:val="00CE17E2"/>
    <w:rsid w:val="00CE18A9"/>
    <w:rsid w:val="00CE19B2"/>
    <w:rsid w:val="00CE1B7C"/>
    <w:rsid w:val="00CE1BC7"/>
    <w:rsid w:val="00CE1E5F"/>
    <w:rsid w:val="00CE1EE4"/>
    <w:rsid w:val="00CE2467"/>
    <w:rsid w:val="00CE281D"/>
    <w:rsid w:val="00CE289D"/>
    <w:rsid w:val="00CE2D48"/>
    <w:rsid w:val="00CE36AC"/>
    <w:rsid w:val="00CE3D3B"/>
    <w:rsid w:val="00CE4890"/>
    <w:rsid w:val="00CE4F6D"/>
    <w:rsid w:val="00CE4FF8"/>
    <w:rsid w:val="00CE68DF"/>
    <w:rsid w:val="00CE7810"/>
    <w:rsid w:val="00CF11AF"/>
    <w:rsid w:val="00CF1F82"/>
    <w:rsid w:val="00CF2946"/>
    <w:rsid w:val="00CF2B74"/>
    <w:rsid w:val="00CF3128"/>
    <w:rsid w:val="00CF3307"/>
    <w:rsid w:val="00CF516D"/>
    <w:rsid w:val="00CF576D"/>
    <w:rsid w:val="00CF5C74"/>
    <w:rsid w:val="00CF605D"/>
    <w:rsid w:val="00CF6BCF"/>
    <w:rsid w:val="00CF6FF8"/>
    <w:rsid w:val="00CF74BA"/>
    <w:rsid w:val="00D004AB"/>
    <w:rsid w:val="00D00BE6"/>
    <w:rsid w:val="00D00CE3"/>
    <w:rsid w:val="00D011FA"/>
    <w:rsid w:val="00D01793"/>
    <w:rsid w:val="00D018FB"/>
    <w:rsid w:val="00D02531"/>
    <w:rsid w:val="00D026AA"/>
    <w:rsid w:val="00D02C71"/>
    <w:rsid w:val="00D02EB6"/>
    <w:rsid w:val="00D030F5"/>
    <w:rsid w:val="00D0382B"/>
    <w:rsid w:val="00D0382C"/>
    <w:rsid w:val="00D0460A"/>
    <w:rsid w:val="00D04C99"/>
    <w:rsid w:val="00D04EC6"/>
    <w:rsid w:val="00D05744"/>
    <w:rsid w:val="00D065B5"/>
    <w:rsid w:val="00D06AA1"/>
    <w:rsid w:val="00D07701"/>
    <w:rsid w:val="00D07CE6"/>
    <w:rsid w:val="00D1073A"/>
    <w:rsid w:val="00D10E8C"/>
    <w:rsid w:val="00D11014"/>
    <w:rsid w:val="00D11429"/>
    <w:rsid w:val="00D117C7"/>
    <w:rsid w:val="00D11F55"/>
    <w:rsid w:val="00D11FCB"/>
    <w:rsid w:val="00D1207C"/>
    <w:rsid w:val="00D12914"/>
    <w:rsid w:val="00D12CD8"/>
    <w:rsid w:val="00D134AC"/>
    <w:rsid w:val="00D13810"/>
    <w:rsid w:val="00D13F8A"/>
    <w:rsid w:val="00D1409B"/>
    <w:rsid w:val="00D146FE"/>
    <w:rsid w:val="00D1538F"/>
    <w:rsid w:val="00D162B0"/>
    <w:rsid w:val="00D17350"/>
    <w:rsid w:val="00D20081"/>
    <w:rsid w:val="00D20EA1"/>
    <w:rsid w:val="00D215B3"/>
    <w:rsid w:val="00D217B7"/>
    <w:rsid w:val="00D218BE"/>
    <w:rsid w:val="00D21909"/>
    <w:rsid w:val="00D21D03"/>
    <w:rsid w:val="00D225D9"/>
    <w:rsid w:val="00D22A31"/>
    <w:rsid w:val="00D22A97"/>
    <w:rsid w:val="00D22C95"/>
    <w:rsid w:val="00D22F13"/>
    <w:rsid w:val="00D22F24"/>
    <w:rsid w:val="00D2367E"/>
    <w:rsid w:val="00D2368C"/>
    <w:rsid w:val="00D24268"/>
    <w:rsid w:val="00D2471A"/>
    <w:rsid w:val="00D2587B"/>
    <w:rsid w:val="00D25924"/>
    <w:rsid w:val="00D268D5"/>
    <w:rsid w:val="00D26AF7"/>
    <w:rsid w:val="00D271C3"/>
    <w:rsid w:val="00D272DD"/>
    <w:rsid w:val="00D27A80"/>
    <w:rsid w:val="00D30020"/>
    <w:rsid w:val="00D30956"/>
    <w:rsid w:val="00D31797"/>
    <w:rsid w:val="00D3356C"/>
    <w:rsid w:val="00D338AE"/>
    <w:rsid w:val="00D34165"/>
    <w:rsid w:val="00D3418A"/>
    <w:rsid w:val="00D34BE3"/>
    <w:rsid w:val="00D34C00"/>
    <w:rsid w:val="00D351D6"/>
    <w:rsid w:val="00D3649F"/>
    <w:rsid w:val="00D379A6"/>
    <w:rsid w:val="00D37FE7"/>
    <w:rsid w:val="00D4042A"/>
    <w:rsid w:val="00D41005"/>
    <w:rsid w:val="00D41397"/>
    <w:rsid w:val="00D427AB"/>
    <w:rsid w:val="00D429FA"/>
    <w:rsid w:val="00D42CAE"/>
    <w:rsid w:val="00D42DAD"/>
    <w:rsid w:val="00D432E8"/>
    <w:rsid w:val="00D436C6"/>
    <w:rsid w:val="00D44209"/>
    <w:rsid w:val="00D444A5"/>
    <w:rsid w:val="00D4553F"/>
    <w:rsid w:val="00D45C63"/>
    <w:rsid w:val="00D45E01"/>
    <w:rsid w:val="00D45F68"/>
    <w:rsid w:val="00D469C7"/>
    <w:rsid w:val="00D4795F"/>
    <w:rsid w:val="00D508B0"/>
    <w:rsid w:val="00D50B2C"/>
    <w:rsid w:val="00D50CEE"/>
    <w:rsid w:val="00D525C6"/>
    <w:rsid w:val="00D53207"/>
    <w:rsid w:val="00D533F1"/>
    <w:rsid w:val="00D534F2"/>
    <w:rsid w:val="00D53802"/>
    <w:rsid w:val="00D53878"/>
    <w:rsid w:val="00D53AC0"/>
    <w:rsid w:val="00D5493B"/>
    <w:rsid w:val="00D54F1F"/>
    <w:rsid w:val="00D54FEC"/>
    <w:rsid w:val="00D5554B"/>
    <w:rsid w:val="00D5774B"/>
    <w:rsid w:val="00D578B2"/>
    <w:rsid w:val="00D57C6F"/>
    <w:rsid w:val="00D604A9"/>
    <w:rsid w:val="00D60734"/>
    <w:rsid w:val="00D60AF3"/>
    <w:rsid w:val="00D60E48"/>
    <w:rsid w:val="00D6109D"/>
    <w:rsid w:val="00D616E6"/>
    <w:rsid w:val="00D617D3"/>
    <w:rsid w:val="00D61B78"/>
    <w:rsid w:val="00D6222A"/>
    <w:rsid w:val="00D62B8D"/>
    <w:rsid w:val="00D633A9"/>
    <w:rsid w:val="00D63429"/>
    <w:rsid w:val="00D63634"/>
    <w:rsid w:val="00D63935"/>
    <w:rsid w:val="00D63E86"/>
    <w:rsid w:val="00D63F88"/>
    <w:rsid w:val="00D64574"/>
    <w:rsid w:val="00D64ED7"/>
    <w:rsid w:val="00D64FEB"/>
    <w:rsid w:val="00D65135"/>
    <w:rsid w:val="00D6584F"/>
    <w:rsid w:val="00D659D9"/>
    <w:rsid w:val="00D66019"/>
    <w:rsid w:val="00D662EC"/>
    <w:rsid w:val="00D66468"/>
    <w:rsid w:val="00D669C4"/>
    <w:rsid w:val="00D66D55"/>
    <w:rsid w:val="00D673E5"/>
    <w:rsid w:val="00D6753B"/>
    <w:rsid w:val="00D675B6"/>
    <w:rsid w:val="00D67B0E"/>
    <w:rsid w:val="00D67C64"/>
    <w:rsid w:val="00D67E0A"/>
    <w:rsid w:val="00D67F23"/>
    <w:rsid w:val="00D70018"/>
    <w:rsid w:val="00D70CD0"/>
    <w:rsid w:val="00D71815"/>
    <w:rsid w:val="00D71DF1"/>
    <w:rsid w:val="00D7234F"/>
    <w:rsid w:val="00D731E5"/>
    <w:rsid w:val="00D732CE"/>
    <w:rsid w:val="00D73395"/>
    <w:rsid w:val="00D73AD9"/>
    <w:rsid w:val="00D74771"/>
    <w:rsid w:val="00D74AA7"/>
    <w:rsid w:val="00D74C97"/>
    <w:rsid w:val="00D75D93"/>
    <w:rsid w:val="00D75EA9"/>
    <w:rsid w:val="00D7607D"/>
    <w:rsid w:val="00D7638E"/>
    <w:rsid w:val="00D809BD"/>
    <w:rsid w:val="00D821B5"/>
    <w:rsid w:val="00D8291C"/>
    <w:rsid w:val="00D82BBA"/>
    <w:rsid w:val="00D82C5C"/>
    <w:rsid w:val="00D845E4"/>
    <w:rsid w:val="00D84979"/>
    <w:rsid w:val="00D84A41"/>
    <w:rsid w:val="00D84F05"/>
    <w:rsid w:val="00D8539B"/>
    <w:rsid w:val="00D85E42"/>
    <w:rsid w:val="00D86741"/>
    <w:rsid w:val="00D86B83"/>
    <w:rsid w:val="00D87C3C"/>
    <w:rsid w:val="00D87E6B"/>
    <w:rsid w:val="00D87E7F"/>
    <w:rsid w:val="00D87F62"/>
    <w:rsid w:val="00D90323"/>
    <w:rsid w:val="00D903E8"/>
    <w:rsid w:val="00D90C10"/>
    <w:rsid w:val="00D9196A"/>
    <w:rsid w:val="00D92E6D"/>
    <w:rsid w:val="00D93107"/>
    <w:rsid w:val="00D93897"/>
    <w:rsid w:val="00D93B1B"/>
    <w:rsid w:val="00D941A3"/>
    <w:rsid w:val="00D9455D"/>
    <w:rsid w:val="00D947C4"/>
    <w:rsid w:val="00D94F65"/>
    <w:rsid w:val="00D95C2D"/>
    <w:rsid w:val="00D95E70"/>
    <w:rsid w:val="00D96238"/>
    <w:rsid w:val="00D9645A"/>
    <w:rsid w:val="00D96B7A"/>
    <w:rsid w:val="00D9703D"/>
    <w:rsid w:val="00D973DF"/>
    <w:rsid w:val="00DA013B"/>
    <w:rsid w:val="00DA2571"/>
    <w:rsid w:val="00DA2848"/>
    <w:rsid w:val="00DA295F"/>
    <w:rsid w:val="00DA32A0"/>
    <w:rsid w:val="00DA331A"/>
    <w:rsid w:val="00DA359B"/>
    <w:rsid w:val="00DA3943"/>
    <w:rsid w:val="00DA47B9"/>
    <w:rsid w:val="00DA47DB"/>
    <w:rsid w:val="00DA4CC2"/>
    <w:rsid w:val="00DA573D"/>
    <w:rsid w:val="00DA5ACF"/>
    <w:rsid w:val="00DA6080"/>
    <w:rsid w:val="00DA69E2"/>
    <w:rsid w:val="00DA6BE0"/>
    <w:rsid w:val="00DA74A1"/>
    <w:rsid w:val="00DA773E"/>
    <w:rsid w:val="00DA79C9"/>
    <w:rsid w:val="00DA7AE8"/>
    <w:rsid w:val="00DB1ADC"/>
    <w:rsid w:val="00DB2072"/>
    <w:rsid w:val="00DB2121"/>
    <w:rsid w:val="00DB2678"/>
    <w:rsid w:val="00DB290D"/>
    <w:rsid w:val="00DB2C90"/>
    <w:rsid w:val="00DB3CBB"/>
    <w:rsid w:val="00DB4474"/>
    <w:rsid w:val="00DB4D5D"/>
    <w:rsid w:val="00DB5290"/>
    <w:rsid w:val="00DB5B62"/>
    <w:rsid w:val="00DB5DAB"/>
    <w:rsid w:val="00DB5EA9"/>
    <w:rsid w:val="00DB7C4F"/>
    <w:rsid w:val="00DC057E"/>
    <w:rsid w:val="00DC0680"/>
    <w:rsid w:val="00DC0AE1"/>
    <w:rsid w:val="00DC0EC3"/>
    <w:rsid w:val="00DC19FD"/>
    <w:rsid w:val="00DC210F"/>
    <w:rsid w:val="00DC217A"/>
    <w:rsid w:val="00DC319A"/>
    <w:rsid w:val="00DC34F4"/>
    <w:rsid w:val="00DC3F63"/>
    <w:rsid w:val="00DC4977"/>
    <w:rsid w:val="00DC6159"/>
    <w:rsid w:val="00DC63B8"/>
    <w:rsid w:val="00DC6BF1"/>
    <w:rsid w:val="00DC718B"/>
    <w:rsid w:val="00DC765C"/>
    <w:rsid w:val="00DC76AA"/>
    <w:rsid w:val="00DD0BB4"/>
    <w:rsid w:val="00DD0EA9"/>
    <w:rsid w:val="00DD123D"/>
    <w:rsid w:val="00DD13F2"/>
    <w:rsid w:val="00DD1C12"/>
    <w:rsid w:val="00DD22C1"/>
    <w:rsid w:val="00DD25A0"/>
    <w:rsid w:val="00DD321E"/>
    <w:rsid w:val="00DD37C8"/>
    <w:rsid w:val="00DD3A22"/>
    <w:rsid w:val="00DD3DEA"/>
    <w:rsid w:val="00DD4F78"/>
    <w:rsid w:val="00DD53C0"/>
    <w:rsid w:val="00DD53CB"/>
    <w:rsid w:val="00DD54D6"/>
    <w:rsid w:val="00DD55A4"/>
    <w:rsid w:val="00DD625B"/>
    <w:rsid w:val="00DD6317"/>
    <w:rsid w:val="00DD664C"/>
    <w:rsid w:val="00DD6B1F"/>
    <w:rsid w:val="00DD70F7"/>
    <w:rsid w:val="00DD779B"/>
    <w:rsid w:val="00DD7B35"/>
    <w:rsid w:val="00DD7BF4"/>
    <w:rsid w:val="00DE0376"/>
    <w:rsid w:val="00DE041B"/>
    <w:rsid w:val="00DE0B03"/>
    <w:rsid w:val="00DE0B49"/>
    <w:rsid w:val="00DE0F66"/>
    <w:rsid w:val="00DE1366"/>
    <w:rsid w:val="00DE1414"/>
    <w:rsid w:val="00DE2869"/>
    <w:rsid w:val="00DE2983"/>
    <w:rsid w:val="00DE2A71"/>
    <w:rsid w:val="00DE3900"/>
    <w:rsid w:val="00DE3CE5"/>
    <w:rsid w:val="00DE3D3D"/>
    <w:rsid w:val="00DE4079"/>
    <w:rsid w:val="00DE44AB"/>
    <w:rsid w:val="00DE4670"/>
    <w:rsid w:val="00DE46AB"/>
    <w:rsid w:val="00DE48A7"/>
    <w:rsid w:val="00DE5FA9"/>
    <w:rsid w:val="00DE6771"/>
    <w:rsid w:val="00DE7E01"/>
    <w:rsid w:val="00DF04FF"/>
    <w:rsid w:val="00DF0E89"/>
    <w:rsid w:val="00DF206B"/>
    <w:rsid w:val="00DF2561"/>
    <w:rsid w:val="00DF2B9A"/>
    <w:rsid w:val="00DF3466"/>
    <w:rsid w:val="00DF3836"/>
    <w:rsid w:val="00DF3CC9"/>
    <w:rsid w:val="00DF3EB7"/>
    <w:rsid w:val="00DF4574"/>
    <w:rsid w:val="00DF4789"/>
    <w:rsid w:val="00DF4A84"/>
    <w:rsid w:val="00DF5805"/>
    <w:rsid w:val="00DF63DF"/>
    <w:rsid w:val="00E00376"/>
    <w:rsid w:val="00E00764"/>
    <w:rsid w:val="00E00965"/>
    <w:rsid w:val="00E00D6E"/>
    <w:rsid w:val="00E0103B"/>
    <w:rsid w:val="00E01345"/>
    <w:rsid w:val="00E014AB"/>
    <w:rsid w:val="00E0173A"/>
    <w:rsid w:val="00E01C28"/>
    <w:rsid w:val="00E021C5"/>
    <w:rsid w:val="00E02F52"/>
    <w:rsid w:val="00E0322F"/>
    <w:rsid w:val="00E03535"/>
    <w:rsid w:val="00E03850"/>
    <w:rsid w:val="00E0464A"/>
    <w:rsid w:val="00E0475C"/>
    <w:rsid w:val="00E04891"/>
    <w:rsid w:val="00E04BB4"/>
    <w:rsid w:val="00E0531D"/>
    <w:rsid w:val="00E05610"/>
    <w:rsid w:val="00E059AA"/>
    <w:rsid w:val="00E06008"/>
    <w:rsid w:val="00E06387"/>
    <w:rsid w:val="00E0725E"/>
    <w:rsid w:val="00E072EB"/>
    <w:rsid w:val="00E077AD"/>
    <w:rsid w:val="00E07A25"/>
    <w:rsid w:val="00E07C74"/>
    <w:rsid w:val="00E07DE5"/>
    <w:rsid w:val="00E07FAE"/>
    <w:rsid w:val="00E10B94"/>
    <w:rsid w:val="00E1116D"/>
    <w:rsid w:val="00E124B3"/>
    <w:rsid w:val="00E128CD"/>
    <w:rsid w:val="00E14A3D"/>
    <w:rsid w:val="00E14AE7"/>
    <w:rsid w:val="00E15344"/>
    <w:rsid w:val="00E15820"/>
    <w:rsid w:val="00E15E53"/>
    <w:rsid w:val="00E15F46"/>
    <w:rsid w:val="00E16609"/>
    <w:rsid w:val="00E16C98"/>
    <w:rsid w:val="00E17985"/>
    <w:rsid w:val="00E17B4D"/>
    <w:rsid w:val="00E202A6"/>
    <w:rsid w:val="00E202F5"/>
    <w:rsid w:val="00E204D4"/>
    <w:rsid w:val="00E20848"/>
    <w:rsid w:val="00E20ED4"/>
    <w:rsid w:val="00E2122F"/>
    <w:rsid w:val="00E22645"/>
    <w:rsid w:val="00E22707"/>
    <w:rsid w:val="00E22824"/>
    <w:rsid w:val="00E2327E"/>
    <w:rsid w:val="00E23316"/>
    <w:rsid w:val="00E239D0"/>
    <w:rsid w:val="00E2453D"/>
    <w:rsid w:val="00E2466B"/>
    <w:rsid w:val="00E256EE"/>
    <w:rsid w:val="00E25A35"/>
    <w:rsid w:val="00E2668D"/>
    <w:rsid w:val="00E27643"/>
    <w:rsid w:val="00E313A7"/>
    <w:rsid w:val="00E3178B"/>
    <w:rsid w:val="00E3196E"/>
    <w:rsid w:val="00E31E33"/>
    <w:rsid w:val="00E3218B"/>
    <w:rsid w:val="00E3252C"/>
    <w:rsid w:val="00E33072"/>
    <w:rsid w:val="00E33161"/>
    <w:rsid w:val="00E3326D"/>
    <w:rsid w:val="00E34274"/>
    <w:rsid w:val="00E342F9"/>
    <w:rsid w:val="00E3443A"/>
    <w:rsid w:val="00E3471A"/>
    <w:rsid w:val="00E349CF"/>
    <w:rsid w:val="00E35308"/>
    <w:rsid w:val="00E35787"/>
    <w:rsid w:val="00E36700"/>
    <w:rsid w:val="00E36A39"/>
    <w:rsid w:val="00E36BB8"/>
    <w:rsid w:val="00E36F80"/>
    <w:rsid w:val="00E374F1"/>
    <w:rsid w:val="00E375EA"/>
    <w:rsid w:val="00E37883"/>
    <w:rsid w:val="00E37FE7"/>
    <w:rsid w:val="00E40166"/>
    <w:rsid w:val="00E40244"/>
    <w:rsid w:val="00E40C11"/>
    <w:rsid w:val="00E41228"/>
    <w:rsid w:val="00E414D5"/>
    <w:rsid w:val="00E41765"/>
    <w:rsid w:val="00E41ACD"/>
    <w:rsid w:val="00E41AE6"/>
    <w:rsid w:val="00E41EAB"/>
    <w:rsid w:val="00E41FB9"/>
    <w:rsid w:val="00E42748"/>
    <w:rsid w:val="00E42B3D"/>
    <w:rsid w:val="00E42D79"/>
    <w:rsid w:val="00E4301C"/>
    <w:rsid w:val="00E43FC0"/>
    <w:rsid w:val="00E444F5"/>
    <w:rsid w:val="00E445B2"/>
    <w:rsid w:val="00E4467A"/>
    <w:rsid w:val="00E45257"/>
    <w:rsid w:val="00E46D8C"/>
    <w:rsid w:val="00E46FEE"/>
    <w:rsid w:val="00E502BA"/>
    <w:rsid w:val="00E50373"/>
    <w:rsid w:val="00E50BE0"/>
    <w:rsid w:val="00E51503"/>
    <w:rsid w:val="00E5163E"/>
    <w:rsid w:val="00E5178A"/>
    <w:rsid w:val="00E51DA1"/>
    <w:rsid w:val="00E51E5A"/>
    <w:rsid w:val="00E51E5C"/>
    <w:rsid w:val="00E5206E"/>
    <w:rsid w:val="00E529FC"/>
    <w:rsid w:val="00E52C2F"/>
    <w:rsid w:val="00E52D72"/>
    <w:rsid w:val="00E5344E"/>
    <w:rsid w:val="00E54737"/>
    <w:rsid w:val="00E54A5C"/>
    <w:rsid w:val="00E550DE"/>
    <w:rsid w:val="00E553F5"/>
    <w:rsid w:val="00E55E78"/>
    <w:rsid w:val="00E56512"/>
    <w:rsid w:val="00E56E9E"/>
    <w:rsid w:val="00E56F90"/>
    <w:rsid w:val="00E571A2"/>
    <w:rsid w:val="00E579C0"/>
    <w:rsid w:val="00E579D6"/>
    <w:rsid w:val="00E606DC"/>
    <w:rsid w:val="00E60EB1"/>
    <w:rsid w:val="00E611CE"/>
    <w:rsid w:val="00E6197C"/>
    <w:rsid w:val="00E61990"/>
    <w:rsid w:val="00E61999"/>
    <w:rsid w:val="00E61BE8"/>
    <w:rsid w:val="00E620AF"/>
    <w:rsid w:val="00E6230C"/>
    <w:rsid w:val="00E628B2"/>
    <w:rsid w:val="00E62D1E"/>
    <w:rsid w:val="00E6331E"/>
    <w:rsid w:val="00E64877"/>
    <w:rsid w:val="00E648C6"/>
    <w:rsid w:val="00E652EC"/>
    <w:rsid w:val="00E656EB"/>
    <w:rsid w:val="00E6581F"/>
    <w:rsid w:val="00E65C7B"/>
    <w:rsid w:val="00E65E60"/>
    <w:rsid w:val="00E660C5"/>
    <w:rsid w:val="00E66CC9"/>
    <w:rsid w:val="00E67151"/>
    <w:rsid w:val="00E67164"/>
    <w:rsid w:val="00E67661"/>
    <w:rsid w:val="00E67AC5"/>
    <w:rsid w:val="00E712B4"/>
    <w:rsid w:val="00E71471"/>
    <w:rsid w:val="00E7160F"/>
    <w:rsid w:val="00E71967"/>
    <w:rsid w:val="00E71DA3"/>
    <w:rsid w:val="00E7227F"/>
    <w:rsid w:val="00E723E2"/>
    <w:rsid w:val="00E72572"/>
    <w:rsid w:val="00E72B6B"/>
    <w:rsid w:val="00E73128"/>
    <w:rsid w:val="00E73858"/>
    <w:rsid w:val="00E741C2"/>
    <w:rsid w:val="00E74418"/>
    <w:rsid w:val="00E74423"/>
    <w:rsid w:val="00E74462"/>
    <w:rsid w:val="00E74B1F"/>
    <w:rsid w:val="00E74E20"/>
    <w:rsid w:val="00E75720"/>
    <w:rsid w:val="00E75D02"/>
    <w:rsid w:val="00E80026"/>
    <w:rsid w:val="00E80C4E"/>
    <w:rsid w:val="00E81F84"/>
    <w:rsid w:val="00E820BC"/>
    <w:rsid w:val="00E8219D"/>
    <w:rsid w:val="00E82231"/>
    <w:rsid w:val="00E82793"/>
    <w:rsid w:val="00E829A2"/>
    <w:rsid w:val="00E82A0A"/>
    <w:rsid w:val="00E82FA3"/>
    <w:rsid w:val="00E832F7"/>
    <w:rsid w:val="00E84514"/>
    <w:rsid w:val="00E84920"/>
    <w:rsid w:val="00E84A98"/>
    <w:rsid w:val="00E8512B"/>
    <w:rsid w:val="00E861A7"/>
    <w:rsid w:val="00E86691"/>
    <w:rsid w:val="00E8682C"/>
    <w:rsid w:val="00E86B03"/>
    <w:rsid w:val="00E87154"/>
    <w:rsid w:val="00E87555"/>
    <w:rsid w:val="00E90171"/>
    <w:rsid w:val="00E91478"/>
    <w:rsid w:val="00E915A4"/>
    <w:rsid w:val="00E9189F"/>
    <w:rsid w:val="00E91E0D"/>
    <w:rsid w:val="00E91F9E"/>
    <w:rsid w:val="00E9262A"/>
    <w:rsid w:val="00E92783"/>
    <w:rsid w:val="00E92906"/>
    <w:rsid w:val="00E92DA5"/>
    <w:rsid w:val="00E92DBE"/>
    <w:rsid w:val="00E932C3"/>
    <w:rsid w:val="00E93482"/>
    <w:rsid w:val="00E937A5"/>
    <w:rsid w:val="00E940B2"/>
    <w:rsid w:val="00E94341"/>
    <w:rsid w:val="00E94FE3"/>
    <w:rsid w:val="00E9572C"/>
    <w:rsid w:val="00E9574A"/>
    <w:rsid w:val="00E962A0"/>
    <w:rsid w:val="00E97FF8"/>
    <w:rsid w:val="00EA0133"/>
    <w:rsid w:val="00EA04A9"/>
    <w:rsid w:val="00EA06AE"/>
    <w:rsid w:val="00EA0A8E"/>
    <w:rsid w:val="00EA0BA4"/>
    <w:rsid w:val="00EA100F"/>
    <w:rsid w:val="00EA1A9A"/>
    <w:rsid w:val="00EA20B1"/>
    <w:rsid w:val="00EA27B8"/>
    <w:rsid w:val="00EA3465"/>
    <w:rsid w:val="00EA3698"/>
    <w:rsid w:val="00EA3992"/>
    <w:rsid w:val="00EA46A4"/>
    <w:rsid w:val="00EA47DB"/>
    <w:rsid w:val="00EA4AE0"/>
    <w:rsid w:val="00EA4EB6"/>
    <w:rsid w:val="00EA4F11"/>
    <w:rsid w:val="00EA71CC"/>
    <w:rsid w:val="00EA79DD"/>
    <w:rsid w:val="00EB030E"/>
    <w:rsid w:val="00EB1B27"/>
    <w:rsid w:val="00EB1E30"/>
    <w:rsid w:val="00EB2053"/>
    <w:rsid w:val="00EB25AC"/>
    <w:rsid w:val="00EB2DB5"/>
    <w:rsid w:val="00EB2DDB"/>
    <w:rsid w:val="00EB348C"/>
    <w:rsid w:val="00EB4377"/>
    <w:rsid w:val="00EB44D6"/>
    <w:rsid w:val="00EB48BD"/>
    <w:rsid w:val="00EB4D2E"/>
    <w:rsid w:val="00EB52C3"/>
    <w:rsid w:val="00EB53ED"/>
    <w:rsid w:val="00EB5B2C"/>
    <w:rsid w:val="00EB6DC0"/>
    <w:rsid w:val="00EB6FC6"/>
    <w:rsid w:val="00EB7A20"/>
    <w:rsid w:val="00EC02D8"/>
    <w:rsid w:val="00EC06D1"/>
    <w:rsid w:val="00EC0814"/>
    <w:rsid w:val="00EC0EC4"/>
    <w:rsid w:val="00EC1EA5"/>
    <w:rsid w:val="00EC2448"/>
    <w:rsid w:val="00EC37F1"/>
    <w:rsid w:val="00EC397D"/>
    <w:rsid w:val="00EC4044"/>
    <w:rsid w:val="00EC4117"/>
    <w:rsid w:val="00EC4119"/>
    <w:rsid w:val="00EC565C"/>
    <w:rsid w:val="00EC5948"/>
    <w:rsid w:val="00EC5AF2"/>
    <w:rsid w:val="00EC65A5"/>
    <w:rsid w:val="00EC6D58"/>
    <w:rsid w:val="00ED0D41"/>
    <w:rsid w:val="00ED173D"/>
    <w:rsid w:val="00ED2221"/>
    <w:rsid w:val="00ED2294"/>
    <w:rsid w:val="00ED235A"/>
    <w:rsid w:val="00ED2B3C"/>
    <w:rsid w:val="00ED3591"/>
    <w:rsid w:val="00ED3B8F"/>
    <w:rsid w:val="00ED438E"/>
    <w:rsid w:val="00ED480D"/>
    <w:rsid w:val="00ED4AB7"/>
    <w:rsid w:val="00ED5D79"/>
    <w:rsid w:val="00ED61EA"/>
    <w:rsid w:val="00ED7E9D"/>
    <w:rsid w:val="00EE0B36"/>
    <w:rsid w:val="00EE1EA1"/>
    <w:rsid w:val="00EE2364"/>
    <w:rsid w:val="00EE2C51"/>
    <w:rsid w:val="00EE4582"/>
    <w:rsid w:val="00EE4E40"/>
    <w:rsid w:val="00EE5AE7"/>
    <w:rsid w:val="00EE6514"/>
    <w:rsid w:val="00EE79E6"/>
    <w:rsid w:val="00EE7E8E"/>
    <w:rsid w:val="00EF0B21"/>
    <w:rsid w:val="00EF1175"/>
    <w:rsid w:val="00EF14C5"/>
    <w:rsid w:val="00EF1759"/>
    <w:rsid w:val="00EF27F1"/>
    <w:rsid w:val="00EF2A2A"/>
    <w:rsid w:val="00EF2BE0"/>
    <w:rsid w:val="00EF31B6"/>
    <w:rsid w:val="00EF33B9"/>
    <w:rsid w:val="00EF3428"/>
    <w:rsid w:val="00EF38DF"/>
    <w:rsid w:val="00EF3961"/>
    <w:rsid w:val="00EF3C30"/>
    <w:rsid w:val="00EF3E52"/>
    <w:rsid w:val="00EF4A63"/>
    <w:rsid w:val="00EF4EF3"/>
    <w:rsid w:val="00EF5295"/>
    <w:rsid w:val="00EF58AD"/>
    <w:rsid w:val="00EF58E3"/>
    <w:rsid w:val="00EF5F8B"/>
    <w:rsid w:val="00EF6298"/>
    <w:rsid w:val="00EF646E"/>
    <w:rsid w:val="00EF691D"/>
    <w:rsid w:val="00EF6A00"/>
    <w:rsid w:val="00EF7D98"/>
    <w:rsid w:val="00EF7EC5"/>
    <w:rsid w:val="00F007F5"/>
    <w:rsid w:val="00F00941"/>
    <w:rsid w:val="00F00A58"/>
    <w:rsid w:val="00F01E1F"/>
    <w:rsid w:val="00F01FEC"/>
    <w:rsid w:val="00F022F5"/>
    <w:rsid w:val="00F02E76"/>
    <w:rsid w:val="00F03BC4"/>
    <w:rsid w:val="00F04130"/>
    <w:rsid w:val="00F04A31"/>
    <w:rsid w:val="00F05C2C"/>
    <w:rsid w:val="00F06F30"/>
    <w:rsid w:val="00F0701F"/>
    <w:rsid w:val="00F07073"/>
    <w:rsid w:val="00F100E7"/>
    <w:rsid w:val="00F106BF"/>
    <w:rsid w:val="00F10849"/>
    <w:rsid w:val="00F10D30"/>
    <w:rsid w:val="00F1111C"/>
    <w:rsid w:val="00F1160F"/>
    <w:rsid w:val="00F119BA"/>
    <w:rsid w:val="00F12F9D"/>
    <w:rsid w:val="00F13053"/>
    <w:rsid w:val="00F141AD"/>
    <w:rsid w:val="00F14908"/>
    <w:rsid w:val="00F150DC"/>
    <w:rsid w:val="00F157BA"/>
    <w:rsid w:val="00F15AB3"/>
    <w:rsid w:val="00F15ED2"/>
    <w:rsid w:val="00F16541"/>
    <w:rsid w:val="00F16BDF"/>
    <w:rsid w:val="00F17A90"/>
    <w:rsid w:val="00F2011D"/>
    <w:rsid w:val="00F20190"/>
    <w:rsid w:val="00F206C1"/>
    <w:rsid w:val="00F20A45"/>
    <w:rsid w:val="00F20AE8"/>
    <w:rsid w:val="00F20CF4"/>
    <w:rsid w:val="00F215B4"/>
    <w:rsid w:val="00F2178C"/>
    <w:rsid w:val="00F219C2"/>
    <w:rsid w:val="00F22603"/>
    <w:rsid w:val="00F22980"/>
    <w:rsid w:val="00F22C52"/>
    <w:rsid w:val="00F22CDF"/>
    <w:rsid w:val="00F22E25"/>
    <w:rsid w:val="00F23B08"/>
    <w:rsid w:val="00F23C3D"/>
    <w:rsid w:val="00F23FB4"/>
    <w:rsid w:val="00F24497"/>
    <w:rsid w:val="00F2455B"/>
    <w:rsid w:val="00F24C6D"/>
    <w:rsid w:val="00F24D71"/>
    <w:rsid w:val="00F24EB7"/>
    <w:rsid w:val="00F25713"/>
    <w:rsid w:val="00F26675"/>
    <w:rsid w:val="00F26E38"/>
    <w:rsid w:val="00F27003"/>
    <w:rsid w:val="00F27CC9"/>
    <w:rsid w:val="00F27CF8"/>
    <w:rsid w:val="00F30332"/>
    <w:rsid w:val="00F3034E"/>
    <w:rsid w:val="00F3037E"/>
    <w:rsid w:val="00F30501"/>
    <w:rsid w:val="00F30E03"/>
    <w:rsid w:val="00F313EA"/>
    <w:rsid w:val="00F31BA8"/>
    <w:rsid w:val="00F31DDB"/>
    <w:rsid w:val="00F31F9C"/>
    <w:rsid w:val="00F320A3"/>
    <w:rsid w:val="00F322D1"/>
    <w:rsid w:val="00F32504"/>
    <w:rsid w:val="00F33872"/>
    <w:rsid w:val="00F34232"/>
    <w:rsid w:val="00F343EE"/>
    <w:rsid w:val="00F352B7"/>
    <w:rsid w:val="00F35FFC"/>
    <w:rsid w:val="00F3625E"/>
    <w:rsid w:val="00F36927"/>
    <w:rsid w:val="00F3707E"/>
    <w:rsid w:val="00F374A3"/>
    <w:rsid w:val="00F377F7"/>
    <w:rsid w:val="00F37FBF"/>
    <w:rsid w:val="00F409F6"/>
    <w:rsid w:val="00F40BDC"/>
    <w:rsid w:val="00F415A5"/>
    <w:rsid w:val="00F41892"/>
    <w:rsid w:val="00F424D9"/>
    <w:rsid w:val="00F42C57"/>
    <w:rsid w:val="00F430CA"/>
    <w:rsid w:val="00F43151"/>
    <w:rsid w:val="00F4433B"/>
    <w:rsid w:val="00F44BC6"/>
    <w:rsid w:val="00F44E5D"/>
    <w:rsid w:val="00F44F50"/>
    <w:rsid w:val="00F44FE2"/>
    <w:rsid w:val="00F465FD"/>
    <w:rsid w:val="00F469BB"/>
    <w:rsid w:val="00F46E19"/>
    <w:rsid w:val="00F4783F"/>
    <w:rsid w:val="00F479F5"/>
    <w:rsid w:val="00F504EE"/>
    <w:rsid w:val="00F5143A"/>
    <w:rsid w:val="00F51749"/>
    <w:rsid w:val="00F52017"/>
    <w:rsid w:val="00F52BAE"/>
    <w:rsid w:val="00F52E51"/>
    <w:rsid w:val="00F54070"/>
    <w:rsid w:val="00F54482"/>
    <w:rsid w:val="00F5524D"/>
    <w:rsid w:val="00F5556F"/>
    <w:rsid w:val="00F55AC6"/>
    <w:rsid w:val="00F55CBF"/>
    <w:rsid w:val="00F55CE9"/>
    <w:rsid w:val="00F604F7"/>
    <w:rsid w:val="00F604F8"/>
    <w:rsid w:val="00F60B48"/>
    <w:rsid w:val="00F61D6C"/>
    <w:rsid w:val="00F622E5"/>
    <w:rsid w:val="00F6253C"/>
    <w:rsid w:val="00F62C1E"/>
    <w:rsid w:val="00F62DCF"/>
    <w:rsid w:val="00F63215"/>
    <w:rsid w:val="00F63541"/>
    <w:rsid w:val="00F63A26"/>
    <w:rsid w:val="00F64D3D"/>
    <w:rsid w:val="00F65A4D"/>
    <w:rsid w:val="00F65FE9"/>
    <w:rsid w:val="00F665E0"/>
    <w:rsid w:val="00F66BF1"/>
    <w:rsid w:val="00F66EF5"/>
    <w:rsid w:val="00F701E7"/>
    <w:rsid w:val="00F7052B"/>
    <w:rsid w:val="00F70E22"/>
    <w:rsid w:val="00F710CD"/>
    <w:rsid w:val="00F72372"/>
    <w:rsid w:val="00F737D2"/>
    <w:rsid w:val="00F74321"/>
    <w:rsid w:val="00F744B0"/>
    <w:rsid w:val="00F7510F"/>
    <w:rsid w:val="00F7564F"/>
    <w:rsid w:val="00F75F42"/>
    <w:rsid w:val="00F774BE"/>
    <w:rsid w:val="00F775CE"/>
    <w:rsid w:val="00F77B0A"/>
    <w:rsid w:val="00F77B69"/>
    <w:rsid w:val="00F77E0D"/>
    <w:rsid w:val="00F80546"/>
    <w:rsid w:val="00F8076C"/>
    <w:rsid w:val="00F80AD0"/>
    <w:rsid w:val="00F814FA"/>
    <w:rsid w:val="00F818AA"/>
    <w:rsid w:val="00F82822"/>
    <w:rsid w:val="00F829A6"/>
    <w:rsid w:val="00F8323B"/>
    <w:rsid w:val="00F8340E"/>
    <w:rsid w:val="00F836FE"/>
    <w:rsid w:val="00F84991"/>
    <w:rsid w:val="00F84B7C"/>
    <w:rsid w:val="00F8540C"/>
    <w:rsid w:val="00F85AAB"/>
    <w:rsid w:val="00F85AC8"/>
    <w:rsid w:val="00F86620"/>
    <w:rsid w:val="00F86B87"/>
    <w:rsid w:val="00F86D47"/>
    <w:rsid w:val="00F8727E"/>
    <w:rsid w:val="00F87AD0"/>
    <w:rsid w:val="00F9013D"/>
    <w:rsid w:val="00F908E6"/>
    <w:rsid w:val="00F90967"/>
    <w:rsid w:val="00F91275"/>
    <w:rsid w:val="00F91561"/>
    <w:rsid w:val="00F92F5A"/>
    <w:rsid w:val="00F934B9"/>
    <w:rsid w:val="00F936D6"/>
    <w:rsid w:val="00F95681"/>
    <w:rsid w:val="00F96101"/>
    <w:rsid w:val="00F966D3"/>
    <w:rsid w:val="00F972B9"/>
    <w:rsid w:val="00F97468"/>
    <w:rsid w:val="00F97823"/>
    <w:rsid w:val="00F97BA8"/>
    <w:rsid w:val="00FA06D8"/>
    <w:rsid w:val="00FA0D15"/>
    <w:rsid w:val="00FA0DF1"/>
    <w:rsid w:val="00FA365C"/>
    <w:rsid w:val="00FA4414"/>
    <w:rsid w:val="00FA497D"/>
    <w:rsid w:val="00FA49FC"/>
    <w:rsid w:val="00FA4CC6"/>
    <w:rsid w:val="00FA4E0D"/>
    <w:rsid w:val="00FA5B6B"/>
    <w:rsid w:val="00FA61B5"/>
    <w:rsid w:val="00FA703C"/>
    <w:rsid w:val="00FB052B"/>
    <w:rsid w:val="00FB0634"/>
    <w:rsid w:val="00FB1A26"/>
    <w:rsid w:val="00FB1A72"/>
    <w:rsid w:val="00FB1ABA"/>
    <w:rsid w:val="00FB1CC6"/>
    <w:rsid w:val="00FB21CB"/>
    <w:rsid w:val="00FB2237"/>
    <w:rsid w:val="00FB26AA"/>
    <w:rsid w:val="00FB2CFD"/>
    <w:rsid w:val="00FB33A4"/>
    <w:rsid w:val="00FB3600"/>
    <w:rsid w:val="00FB3C09"/>
    <w:rsid w:val="00FB4451"/>
    <w:rsid w:val="00FB4F62"/>
    <w:rsid w:val="00FB51E0"/>
    <w:rsid w:val="00FB56F3"/>
    <w:rsid w:val="00FB5C1F"/>
    <w:rsid w:val="00FB5E25"/>
    <w:rsid w:val="00FB5E6C"/>
    <w:rsid w:val="00FB6978"/>
    <w:rsid w:val="00FB6EBA"/>
    <w:rsid w:val="00FB7107"/>
    <w:rsid w:val="00FB7239"/>
    <w:rsid w:val="00FB7516"/>
    <w:rsid w:val="00FB76C2"/>
    <w:rsid w:val="00FB78D8"/>
    <w:rsid w:val="00FB7D33"/>
    <w:rsid w:val="00FB7E5C"/>
    <w:rsid w:val="00FC00E8"/>
    <w:rsid w:val="00FC138D"/>
    <w:rsid w:val="00FC162C"/>
    <w:rsid w:val="00FC171C"/>
    <w:rsid w:val="00FC2B22"/>
    <w:rsid w:val="00FC2E71"/>
    <w:rsid w:val="00FC317C"/>
    <w:rsid w:val="00FC3A43"/>
    <w:rsid w:val="00FC4A7A"/>
    <w:rsid w:val="00FC4D5F"/>
    <w:rsid w:val="00FC5804"/>
    <w:rsid w:val="00FC5FE2"/>
    <w:rsid w:val="00FC6133"/>
    <w:rsid w:val="00FC6384"/>
    <w:rsid w:val="00FC6FDE"/>
    <w:rsid w:val="00FC744E"/>
    <w:rsid w:val="00FC7BEE"/>
    <w:rsid w:val="00FC7FF5"/>
    <w:rsid w:val="00FD0E2C"/>
    <w:rsid w:val="00FD0EF8"/>
    <w:rsid w:val="00FD15ED"/>
    <w:rsid w:val="00FD164E"/>
    <w:rsid w:val="00FD1DA7"/>
    <w:rsid w:val="00FD332F"/>
    <w:rsid w:val="00FD3330"/>
    <w:rsid w:val="00FD39FC"/>
    <w:rsid w:val="00FD3AF2"/>
    <w:rsid w:val="00FD45CC"/>
    <w:rsid w:val="00FD5EFF"/>
    <w:rsid w:val="00FD6D78"/>
    <w:rsid w:val="00FD6DDB"/>
    <w:rsid w:val="00FD6E50"/>
    <w:rsid w:val="00FE08D6"/>
    <w:rsid w:val="00FE1159"/>
    <w:rsid w:val="00FE12BC"/>
    <w:rsid w:val="00FE1CB1"/>
    <w:rsid w:val="00FE1CB8"/>
    <w:rsid w:val="00FE288A"/>
    <w:rsid w:val="00FE3B35"/>
    <w:rsid w:val="00FE3E30"/>
    <w:rsid w:val="00FE3F54"/>
    <w:rsid w:val="00FE401F"/>
    <w:rsid w:val="00FE4357"/>
    <w:rsid w:val="00FE4547"/>
    <w:rsid w:val="00FE5C18"/>
    <w:rsid w:val="00FE6657"/>
    <w:rsid w:val="00FE671F"/>
    <w:rsid w:val="00FE6908"/>
    <w:rsid w:val="00FE6F3E"/>
    <w:rsid w:val="00FE6FED"/>
    <w:rsid w:val="00FF03A4"/>
    <w:rsid w:val="00FF06F4"/>
    <w:rsid w:val="00FF0B60"/>
    <w:rsid w:val="00FF0EE9"/>
    <w:rsid w:val="00FF1CA7"/>
    <w:rsid w:val="00FF1D29"/>
    <w:rsid w:val="00FF1EB4"/>
    <w:rsid w:val="00FF1FAB"/>
    <w:rsid w:val="00FF249B"/>
    <w:rsid w:val="00FF2AFC"/>
    <w:rsid w:val="00FF3005"/>
    <w:rsid w:val="00FF3891"/>
    <w:rsid w:val="00FF3E1B"/>
    <w:rsid w:val="00FF3F42"/>
    <w:rsid w:val="00FF4550"/>
    <w:rsid w:val="00FF4C38"/>
    <w:rsid w:val="00FF4DC3"/>
    <w:rsid w:val="00FF5893"/>
    <w:rsid w:val="00FF5C74"/>
    <w:rsid w:val="00FF6ABE"/>
    <w:rsid w:val="00FF6AD5"/>
    <w:rsid w:val="00FF6FBF"/>
    <w:rsid w:val="00FF7372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B68CFE8"/>
  <w15:docId w15:val="{798ECDA1-0B40-4218-B48B-76EA0452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6A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AB5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0B529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2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20A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60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2607D"/>
    <w:rPr>
      <w:sz w:val="20"/>
      <w:szCs w:val="20"/>
    </w:rPr>
  </w:style>
  <w:style w:type="character" w:styleId="FootnoteReference">
    <w:name w:val="footnote reference"/>
    <w:aliases w:val="شماره زيرنويس"/>
    <w:unhideWhenUsed/>
    <w:rsid w:val="00C2607D"/>
    <w:rPr>
      <w:vertAlign w:val="superscript"/>
    </w:rPr>
  </w:style>
  <w:style w:type="character" w:styleId="Hyperlink">
    <w:name w:val="Hyperlink"/>
    <w:uiPriority w:val="99"/>
    <w:unhideWhenUsed/>
    <w:rsid w:val="00C2607D"/>
    <w:rPr>
      <w:color w:val="F49100"/>
      <w:u w:val="single"/>
    </w:rPr>
  </w:style>
  <w:style w:type="character" w:customStyle="1" w:styleId="Heading1Char">
    <w:name w:val="Heading 1 Char"/>
    <w:link w:val="Heading1"/>
    <w:uiPriority w:val="9"/>
    <w:rsid w:val="00315AB5"/>
    <w:rPr>
      <w:rFonts w:ascii="Calibri Light" w:eastAsia="Times New Roman" w:hAnsi="Calibri Light" w:cs="Times New Roman"/>
      <w:color w:val="0B5294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E35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047"/>
    <w:pPr>
      <w:ind w:left="720"/>
      <w:contextualSpacing/>
    </w:pPr>
  </w:style>
  <w:style w:type="table" w:styleId="TableGrid">
    <w:name w:val="Table Grid"/>
    <w:basedOn w:val="TableNormal"/>
    <w:uiPriority w:val="39"/>
    <w:rsid w:val="007C1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137120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E0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FF5"/>
  </w:style>
  <w:style w:type="paragraph" w:styleId="Footer">
    <w:name w:val="footer"/>
    <w:basedOn w:val="Normal"/>
    <w:link w:val="FooterChar"/>
    <w:uiPriority w:val="99"/>
    <w:unhideWhenUsed/>
    <w:rsid w:val="008E0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FF5"/>
  </w:style>
  <w:style w:type="table" w:customStyle="1" w:styleId="PlainTable22">
    <w:name w:val="Plain Table 22"/>
    <w:basedOn w:val="TableNormal"/>
    <w:uiPriority w:val="42"/>
    <w:rsid w:val="00382FDE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41">
    <w:name w:val="Plain Table 41"/>
    <w:basedOn w:val="TableNormal"/>
    <w:uiPriority w:val="44"/>
    <w:rsid w:val="007B38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ListTable6Colorful1">
    <w:name w:val="List Table 6 Colorful1"/>
    <w:basedOn w:val="TableNormal"/>
    <w:uiPriority w:val="51"/>
    <w:rsid w:val="005776B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219BE"/>
    <w:rPr>
      <w:color w:val="54A738"/>
    </w:rPr>
    <w:tblPr>
      <w:tblStyleRowBandSize w:val="1"/>
      <w:tblStyleColBandSize w:val="1"/>
      <w:tblBorders>
        <w:top w:val="single" w:sz="4" w:space="0" w:color="B0DFA0"/>
        <w:left w:val="single" w:sz="4" w:space="0" w:color="B0DFA0"/>
        <w:bottom w:val="single" w:sz="4" w:space="0" w:color="B0DFA0"/>
        <w:right w:val="single" w:sz="4" w:space="0" w:color="B0DFA0"/>
        <w:insideH w:val="single" w:sz="4" w:space="0" w:color="B0DFA0"/>
        <w:insideV w:val="single" w:sz="4" w:space="0" w:color="B0DFA0"/>
      </w:tblBorders>
    </w:tblPr>
    <w:tblStylePr w:type="firstRow">
      <w:rPr>
        <w:b/>
        <w:bCs/>
      </w:rPr>
      <w:tblPr/>
      <w:tcPr>
        <w:tcBorders>
          <w:bottom w:val="single" w:sz="12" w:space="0" w:color="B0DFA0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/>
      </w:tcPr>
    </w:tblStylePr>
    <w:tblStylePr w:type="band1Horz">
      <w:tblPr/>
      <w:tcPr>
        <w:shd w:val="clear" w:color="auto" w:fill="E4F4DF"/>
      </w:tcPr>
    </w:tblStylePr>
  </w:style>
  <w:style w:type="table" w:customStyle="1" w:styleId="ListTable6Colorful2">
    <w:name w:val="List Table 6 Colorful2"/>
    <w:basedOn w:val="TableNormal"/>
    <w:uiPriority w:val="51"/>
    <w:rsid w:val="00234B43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fontstyle01">
    <w:name w:val="fontstyle01"/>
    <w:basedOn w:val="DefaultParagraphFont"/>
    <w:rsid w:val="00AE3AD3"/>
    <w:rPr>
      <w:rFonts w:ascii="CapitoliumNews-Regular" w:hAnsi="CapitoliumNew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E3AD3"/>
    <w:rPr>
      <w:rFonts w:ascii="CapitoliumNews-Italic" w:hAnsi="CapitoliumNews-Italic" w:hint="default"/>
      <w:b w:val="0"/>
      <w:bCs w:val="0"/>
      <w:i/>
      <w:iCs/>
      <w:color w:val="000000"/>
      <w:sz w:val="12"/>
      <w:szCs w:val="12"/>
    </w:rPr>
  </w:style>
  <w:style w:type="character" w:customStyle="1" w:styleId="Heading3Char">
    <w:name w:val="Heading 3 Char"/>
    <w:basedOn w:val="DefaultParagraphFont"/>
    <w:link w:val="Heading3"/>
    <w:uiPriority w:val="9"/>
    <w:rsid w:val="001B02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0">
    <w:name w:val="TableGrid"/>
    <w:rsid w:val="00F7052B"/>
    <w:rPr>
      <w:rFonts w:asciiTheme="minorHAnsi" w:eastAsiaTheme="minorEastAsia" w:hAnsiTheme="minorHAnsi" w:cstheme="minorBidi"/>
      <w:sz w:val="22"/>
      <w:szCs w:val="22"/>
      <w:lang w:bidi="fa-I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C7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B75BD"/>
    <w:rPr>
      <w:color w:val="808080"/>
    </w:rPr>
  </w:style>
  <w:style w:type="character" w:customStyle="1" w:styleId="nova-v-person-inline-itemfullname">
    <w:name w:val="nova-v-person-inline-item__fullname"/>
    <w:basedOn w:val="DefaultParagraphFont"/>
    <w:rsid w:val="00F74321"/>
  </w:style>
  <w:style w:type="paragraph" w:styleId="NoSpacing">
    <w:name w:val="No Spacing"/>
    <w:uiPriority w:val="1"/>
    <w:qFormat/>
    <w:rsid w:val="009529CF"/>
    <w:rPr>
      <w:sz w:val="22"/>
      <w:szCs w:val="22"/>
    </w:rPr>
  </w:style>
  <w:style w:type="character" w:customStyle="1" w:styleId="cit">
    <w:name w:val="cit"/>
    <w:basedOn w:val="DefaultParagraphFont"/>
    <w:rsid w:val="00554175"/>
  </w:style>
  <w:style w:type="character" w:styleId="CommentReference">
    <w:name w:val="annotation reference"/>
    <w:basedOn w:val="DefaultParagraphFont"/>
    <w:uiPriority w:val="99"/>
    <w:semiHidden/>
    <w:unhideWhenUsed/>
    <w:rsid w:val="00BC09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9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9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9E1"/>
    <w:rPr>
      <w:b/>
      <w:bCs/>
    </w:rPr>
  </w:style>
  <w:style w:type="character" w:styleId="Strong">
    <w:name w:val="Strong"/>
    <w:basedOn w:val="DefaultParagraphFont"/>
    <w:uiPriority w:val="22"/>
    <w:qFormat/>
    <w:rsid w:val="009E33C2"/>
    <w:rPr>
      <w:b/>
      <w:bCs/>
    </w:rPr>
  </w:style>
  <w:style w:type="character" w:styleId="Emphasis">
    <w:name w:val="Emphasis"/>
    <w:basedOn w:val="DefaultParagraphFont"/>
    <w:uiPriority w:val="20"/>
    <w:qFormat/>
    <w:rsid w:val="008C2C6E"/>
    <w:rPr>
      <w:i/>
      <w:iCs/>
    </w:rPr>
  </w:style>
  <w:style w:type="character" w:customStyle="1" w:styleId="text">
    <w:name w:val="text"/>
    <w:basedOn w:val="DefaultParagraphFont"/>
    <w:rsid w:val="00C71251"/>
  </w:style>
  <w:style w:type="character" w:customStyle="1" w:styleId="title-text">
    <w:name w:val="title-text"/>
    <w:basedOn w:val="DefaultParagraphFont"/>
    <w:rsid w:val="00C71251"/>
  </w:style>
  <w:style w:type="paragraph" w:customStyle="1" w:styleId="yiv9321984582msonormal">
    <w:name w:val="yiv9321984582msonormal"/>
    <w:basedOn w:val="Normal"/>
    <w:rsid w:val="00435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lextitlesecondary">
    <w:name w:val="complextitle_secondary"/>
    <w:basedOn w:val="DefaultParagraphFont"/>
    <w:rsid w:val="00435E31"/>
  </w:style>
  <w:style w:type="paragraph" w:styleId="NormalWeb">
    <w:name w:val="Normal (Web)"/>
    <w:basedOn w:val="Normal"/>
    <w:uiPriority w:val="99"/>
    <w:semiHidden/>
    <w:unhideWhenUsed/>
    <w:rsid w:val="001F6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8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LA\Downloads\Akbari-%20TheT3BcAQ%20psychometric%20%20tes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B4FB3-CCD7-4CB4-89AD-3AB2AE6B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Akbari- TheT3BcAQ psychometric  testing.dot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2021-11-06T06:42:00Z</dcterms:created>
  <dcterms:modified xsi:type="dcterms:W3CDTF">2021-11-06T06:50:00Z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http://www.zotero.org/styles/vancouver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Id 3_1">
    <vt:lpwstr>http://www.zotero.org/styles/american-sociological-association</vt:lpwstr>
  </property>
  <property fmtid="{D5CDD505-2E9C-101B-9397-08002B2CF9AE}" pid="8" name="Mendeley Recent Style Id 4_1">
    <vt:lpwstr>http://www.zotero.org/styles/chicago-author-date</vt:lpwstr>
  </property>
  <property fmtid="{D5CDD505-2E9C-101B-9397-08002B2CF9AE}" pid="9" name="Mendeley Recent Style Id 5_1">
    <vt:lpwstr>http://www.zotero.org/styles/harvard1</vt:lpwstr>
  </property>
  <property fmtid="{D5CDD505-2E9C-101B-9397-08002B2CF9AE}" pid="10" name="Mendeley Recent Style Id 6_1">
    <vt:lpwstr>http://www.zotero.org/styles/ieee</vt:lpwstr>
  </property>
  <property fmtid="{D5CDD505-2E9C-101B-9397-08002B2CF9AE}" pid="11" name="Mendeley Recent Style Id 7_1">
    <vt:lpwstr>http://www.zotero.org/styles/modern-humanities-research-association</vt:lpwstr>
  </property>
  <property fmtid="{D5CDD505-2E9C-101B-9397-08002B2CF9AE}" pid="12" name="Mendeley Recent Style Id 8_1">
    <vt:lpwstr>http://www.zotero.org/styles/modern-language-association</vt:lpwstr>
  </property>
  <property fmtid="{D5CDD505-2E9C-101B-9397-08002B2CF9AE}" pid="13" name="Mendeley Recent Style Id 9_1">
    <vt:lpwstr>http://www.zotero.org/styles/vancouver</vt:lpwstr>
  </property>
  <property fmtid="{D5CDD505-2E9C-101B-9397-08002B2CF9AE}" pid="14" name="Mendeley Recent Style Name 0_1">
    <vt:lpwstr>American Medical Association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Name 2_1">
    <vt:lpwstr>American Psychological Association 6th edition</vt:lpwstr>
  </property>
  <property fmtid="{D5CDD505-2E9C-101B-9397-08002B2CF9AE}" pid="17" name="Mendeley Recent Style Name 3_1">
    <vt:lpwstr>American Sociological Association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Name 5_1">
    <vt:lpwstr>Harvard reference format 1 (deprecated)</vt:lpwstr>
  </property>
  <property fmtid="{D5CDD505-2E9C-101B-9397-08002B2CF9AE}" pid="20" name="Mendeley Recent Style Name 6_1">
    <vt:lpwstr>IEEE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Name 9_1">
    <vt:lpwstr>Vancouver</vt:lpwstr>
  </property>
  <property fmtid="{D5CDD505-2E9C-101B-9397-08002B2CF9AE}" pid="24" name="Mendeley Unique User Id_1">
    <vt:lpwstr>5bccc1c7-0b98-3db9-a2e6-6a548c480cb3</vt:lpwstr>
  </property>
</Properties>
</file>